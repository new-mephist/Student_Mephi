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9E1" w:rsidRDefault="009769E1" w:rsidP="009769E1">
      <w:pPr>
        <w:pStyle w:val="17"/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ОБРАЗОВАНИЯ И НАУКИ РОССИЙСКОЙ ФЕДЕРАЦИИ</w:t>
      </w:r>
    </w:p>
    <w:p w:rsidR="009769E1" w:rsidRDefault="009769E1" w:rsidP="009769E1">
      <w:pPr>
        <w:pStyle w:val="17"/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69E1" w:rsidRDefault="009769E1" w:rsidP="009769E1">
      <w:pPr>
        <w:pStyle w:val="17"/>
        <w:contextualSpacing w:val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Национальный исследовательский ядерный университет «МИФИ»</w:t>
      </w:r>
    </w:p>
    <w:p w:rsidR="009769E1" w:rsidRDefault="009769E1" w:rsidP="009769E1">
      <w:pPr>
        <w:pStyle w:val="17"/>
        <w:contextualSpacing w:val="0"/>
        <w:rPr>
          <w:b/>
        </w:rPr>
      </w:pPr>
      <w:r>
        <w:t xml:space="preserve"> </w:t>
      </w:r>
      <w:r>
        <w:rPr>
          <w:noProof/>
        </w:rPr>
        <w:drawing>
          <wp:inline distT="114300" distB="114300" distL="114300" distR="114300" wp14:anchorId="4BC25A2C" wp14:editId="7A0A35F4">
            <wp:extent cx="1276350" cy="6858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rPr>
          <w:b/>
        </w:rPr>
        <w:t>Институт Интеллектуальных Кибернетических Систем</w:t>
      </w:r>
    </w:p>
    <w:p w:rsidR="009769E1" w:rsidRDefault="009769E1" w:rsidP="009769E1">
      <w:pPr>
        <w:pStyle w:val="17"/>
        <w:contextualSpacing w:val="0"/>
      </w:pPr>
      <w:r>
        <w:t xml:space="preserve"> </w:t>
      </w:r>
    </w:p>
    <w:p w:rsidR="009769E1" w:rsidRDefault="009769E1" w:rsidP="009769E1">
      <w:pPr>
        <w:pStyle w:val="17"/>
        <w:contextualSpacing w:val="0"/>
        <w:rPr>
          <w:b/>
        </w:rPr>
      </w:pPr>
      <w:r>
        <w:rPr>
          <w:b/>
        </w:rPr>
        <w:t xml:space="preserve">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КАФЕДРА КИБЕРНЕТИКИ</w:t>
      </w:r>
    </w:p>
    <w:p w:rsidR="009769E1" w:rsidRDefault="009769E1" w:rsidP="009769E1">
      <w:pPr>
        <w:pStyle w:val="17"/>
        <w:spacing w:after="240"/>
        <w:contextualSpacing w:val="0"/>
      </w:pPr>
      <w:r>
        <w:t xml:space="preserve"> </w:t>
      </w:r>
    </w:p>
    <w:p w:rsidR="009769E1" w:rsidRDefault="009769E1" w:rsidP="009769E1">
      <w:pPr>
        <w:pStyle w:val="17"/>
        <w:spacing w:after="120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Направление подготовки 09.04.04 Программная инженерия</w:t>
      </w:r>
    </w:p>
    <w:p w:rsidR="009769E1" w:rsidRDefault="009769E1" w:rsidP="009769E1">
      <w:pPr>
        <w:pStyle w:val="1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769E1" w:rsidRDefault="009769E1" w:rsidP="009769E1">
      <w:pPr>
        <w:pStyle w:val="17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Требования к архитектуре базы данных для</w:t>
      </w:r>
    </w:p>
    <w:p w:rsidR="009769E1" w:rsidRPr="009769E1" w:rsidRDefault="009769E1" w:rsidP="009769E1">
      <w:pPr>
        <w:pStyle w:val="17"/>
        <w:spacing w:after="340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Веб-ресурса «</w:t>
      </w:r>
      <w:r>
        <w:rPr>
          <w:b/>
          <w:sz w:val="36"/>
          <w:szCs w:val="36"/>
          <w:lang w:val="en-US"/>
        </w:rPr>
        <w:t>StudMephi</w:t>
      </w:r>
      <w:r>
        <w:rPr>
          <w:b/>
          <w:sz w:val="36"/>
          <w:szCs w:val="36"/>
        </w:rPr>
        <w:t>»</w:t>
      </w:r>
    </w:p>
    <w:tbl>
      <w:tblPr>
        <w:tblW w:w="5040" w:type="dxa"/>
        <w:tblInd w:w="4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910"/>
      </w:tblGrid>
      <w:tr w:rsidR="009769E1" w:rsidTr="009769E1">
        <w:trPr>
          <w:trHeight w:val="67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9E1" w:rsidRDefault="009769E1" w:rsidP="00D029E5">
            <w:pPr>
              <w:pStyle w:val="17"/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9E1" w:rsidRDefault="009769E1" w:rsidP="00D029E5">
            <w:pPr>
              <w:pStyle w:val="17"/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Богатырева Анастасия</w:t>
            </w:r>
          </w:p>
          <w:p w:rsidR="009769E1" w:rsidRPr="00CA51B5" w:rsidRDefault="009769E1" w:rsidP="00D029E5">
            <w:pPr>
              <w:pStyle w:val="17"/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Сорокин Дмитрий</w:t>
            </w:r>
          </w:p>
        </w:tc>
      </w:tr>
      <w:tr w:rsidR="009769E1" w:rsidTr="00D029E5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9E1" w:rsidRDefault="009769E1" w:rsidP="00D029E5">
            <w:pPr>
              <w:pStyle w:val="17"/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группы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9E1" w:rsidRPr="00CA51B5" w:rsidRDefault="009769E1" w:rsidP="009769E1">
            <w:pPr>
              <w:pStyle w:val="17"/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Б15-506</w:t>
            </w:r>
          </w:p>
        </w:tc>
      </w:tr>
      <w:tr w:rsidR="009769E1" w:rsidTr="00D029E5">
        <w:trPr>
          <w:trHeight w:val="20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9E1" w:rsidRDefault="009769E1" w:rsidP="00D029E5">
            <w:pPr>
              <w:pStyle w:val="17"/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Руководители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9E1" w:rsidRPr="00CA51B5" w:rsidRDefault="009769E1" w:rsidP="00D029E5">
            <w:pPr>
              <w:pStyle w:val="17"/>
              <w:widowControl w:val="0"/>
              <w:spacing w:line="240" w:lineRule="auto"/>
              <w:contextualSpacing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Козырев В.П.</w:t>
            </w:r>
          </w:p>
        </w:tc>
      </w:tr>
    </w:tbl>
    <w:p w:rsidR="009769E1" w:rsidRDefault="009769E1" w:rsidP="009769E1">
      <w:pPr>
        <w:pStyle w:val="17"/>
        <w:contextualSpacing w:val="0"/>
        <w:rPr>
          <w:b/>
          <w:sz w:val="28"/>
          <w:szCs w:val="28"/>
        </w:rPr>
      </w:pPr>
    </w:p>
    <w:p w:rsidR="009769E1" w:rsidRDefault="009769E1" w:rsidP="009769E1">
      <w:pPr>
        <w:pStyle w:val="17"/>
        <w:spacing w:before="3000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 2018</w:t>
      </w:r>
    </w:p>
    <w:p w:rsidR="00373ADD" w:rsidRPr="00F30381" w:rsidRDefault="00373ADD" w:rsidP="002B182F">
      <w:pPr>
        <w:ind w:firstLine="0"/>
        <w:jc w:val="center"/>
        <w:rPr>
          <w:b/>
          <w:sz w:val="28"/>
          <w:szCs w:val="28"/>
        </w:rPr>
      </w:pPr>
      <w:r>
        <w:br w:type="page"/>
      </w:r>
      <w:r w:rsidR="00D630DC">
        <w:rPr>
          <w:b/>
          <w:sz w:val="28"/>
          <w:szCs w:val="28"/>
        </w:rPr>
        <w:lastRenderedPageBreak/>
        <w:t>ОГЛАВЛЕНИЕ</w:t>
      </w:r>
    </w:p>
    <w:p w:rsidR="00435865" w:rsidRPr="00D630DC" w:rsidRDefault="00D630DC" w:rsidP="00D630D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D630DC">
        <w:t xml:space="preserve">1. </w:t>
      </w:r>
      <w:r w:rsidR="005860C1" w:rsidRPr="00D630DC">
        <w:fldChar w:fldCharType="begin"/>
      </w:r>
      <w:r w:rsidR="005860C1" w:rsidRPr="00D630DC">
        <w:instrText xml:space="preserve"> TOC \o "1-3" \h \z \u </w:instrText>
      </w:r>
      <w:r w:rsidR="005860C1" w:rsidRPr="00D630DC">
        <w:fldChar w:fldCharType="separate"/>
      </w:r>
      <w:hyperlink w:anchor="_Toc526162014" w:history="1">
        <w:r w:rsidR="00435865" w:rsidRPr="00D630DC">
          <w:rPr>
            <w:rStyle w:val="af9"/>
          </w:rPr>
          <w:t>Назначение и цели создания системы</w:t>
        </w:r>
        <w:r w:rsidR="00435865" w:rsidRPr="00D630DC">
          <w:rPr>
            <w:webHidden/>
          </w:rPr>
          <w:tab/>
        </w:r>
        <w:r w:rsidR="00435865" w:rsidRPr="00D630DC">
          <w:rPr>
            <w:webHidden/>
          </w:rPr>
          <w:fldChar w:fldCharType="begin"/>
        </w:r>
        <w:r w:rsidR="00435865" w:rsidRPr="00D630DC">
          <w:rPr>
            <w:webHidden/>
          </w:rPr>
          <w:instrText xml:space="preserve"> PAGEREF _Toc526162014 \h </w:instrText>
        </w:r>
        <w:r w:rsidR="00435865" w:rsidRPr="00D630DC">
          <w:rPr>
            <w:webHidden/>
          </w:rPr>
        </w:r>
        <w:r w:rsidR="00435865" w:rsidRPr="00D630DC">
          <w:rPr>
            <w:webHidden/>
          </w:rPr>
          <w:fldChar w:fldCharType="separate"/>
        </w:r>
        <w:r w:rsidR="00435865" w:rsidRPr="00D630DC">
          <w:rPr>
            <w:webHidden/>
          </w:rPr>
          <w:t>3</w:t>
        </w:r>
        <w:r w:rsidR="00435865" w:rsidRPr="00D630DC">
          <w:rPr>
            <w:webHidden/>
          </w:rPr>
          <w:fldChar w:fldCharType="end"/>
        </w:r>
      </w:hyperlink>
    </w:p>
    <w:p w:rsidR="00435865" w:rsidRPr="00D630DC" w:rsidRDefault="00622902">
      <w:pPr>
        <w:pStyle w:val="21"/>
        <w:tabs>
          <w:tab w:val="left" w:pos="1440"/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526162015" w:history="1">
        <w:r w:rsidR="00435865" w:rsidRPr="00D630DC">
          <w:rPr>
            <w:rStyle w:val="af9"/>
            <w:noProof/>
          </w:rPr>
          <w:t>1.1.</w:t>
        </w:r>
        <w:r w:rsidR="00435865" w:rsidRPr="00D630DC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435865" w:rsidRPr="00D630DC">
          <w:rPr>
            <w:rStyle w:val="af9"/>
            <w:noProof/>
          </w:rPr>
          <w:t>Назначение системы</w:t>
        </w:r>
        <w:r w:rsidR="00435865" w:rsidRPr="00D630DC">
          <w:rPr>
            <w:noProof/>
            <w:webHidden/>
          </w:rPr>
          <w:tab/>
        </w:r>
        <w:r w:rsidR="00435865" w:rsidRPr="00D630DC">
          <w:rPr>
            <w:noProof/>
            <w:webHidden/>
          </w:rPr>
          <w:fldChar w:fldCharType="begin"/>
        </w:r>
        <w:r w:rsidR="00435865" w:rsidRPr="00D630DC">
          <w:rPr>
            <w:noProof/>
            <w:webHidden/>
          </w:rPr>
          <w:instrText xml:space="preserve"> PAGEREF _Toc526162015 \h </w:instrText>
        </w:r>
        <w:r w:rsidR="00435865" w:rsidRPr="00D630DC">
          <w:rPr>
            <w:noProof/>
            <w:webHidden/>
          </w:rPr>
        </w:r>
        <w:r w:rsidR="00435865" w:rsidRPr="00D630DC">
          <w:rPr>
            <w:noProof/>
            <w:webHidden/>
          </w:rPr>
          <w:fldChar w:fldCharType="separate"/>
        </w:r>
        <w:r w:rsidR="00435865" w:rsidRPr="00D630DC">
          <w:rPr>
            <w:noProof/>
            <w:webHidden/>
          </w:rPr>
          <w:t>3</w:t>
        </w:r>
        <w:r w:rsidR="00435865" w:rsidRPr="00D630DC">
          <w:rPr>
            <w:noProof/>
            <w:webHidden/>
          </w:rPr>
          <w:fldChar w:fldCharType="end"/>
        </w:r>
      </w:hyperlink>
    </w:p>
    <w:p w:rsidR="00435865" w:rsidRPr="00D630DC" w:rsidRDefault="00622902">
      <w:pPr>
        <w:pStyle w:val="21"/>
        <w:tabs>
          <w:tab w:val="left" w:pos="1440"/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526162016" w:history="1">
        <w:r w:rsidR="00435865" w:rsidRPr="00D630DC">
          <w:rPr>
            <w:rStyle w:val="af9"/>
            <w:noProof/>
          </w:rPr>
          <w:t>1.2.</w:t>
        </w:r>
        <w:r w:rsidR="00435865" w:rsidRPr="00D630DC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435865" w:rsidRPr="00D630DC">
          <w:rPr>
            <w:rStyle w:val="af9"/>
            <w:noProof/>
          </w:rPr>
          <w:t>Цели создания системы</w:t>
        </w:r>
        <w:r w:rsidR="00435865" w:rsidRPr="00D630DC">
          <w:rPr>
            <w:noProof/>
            <w:webHidden/>
          </w:rPr>
          <w:tab/>
        </w:r>
        <w:r w:rsidR="00435865" w:rsidRPr="00D630DC">
          <w:rPr>
            <w:noProof/>
            <w:webHidden/>
          </w:rPr>
          <w:fldChar w:fldCharType="begin"/>
        </w:r>
        <w:r w:rsidR="00435865" w:rsidRPr="00D630DC">
          <w:rPr>
            <w:noProof/>
            <w:webHidden/>
          </w:rPr>
          <w:instrText xml:space="preserve"> PAGEREF _Toc526162016 \h </w:instrText>
        </w:r>
        <w:r w:rsidR="00435865" w:rsidRPr="00D630DC">
          <w:rPr>
            <w:noProof/>
            <w:webHidden/>
          </w:rPr>
        </w:r>
        <w:r w:rsidR="00435865" w:rsidRPr="00D630DC">
          <w:rPr>
            <w:noProof/>
            <w:webHidden/>
          </w:rPr>
          <w:fldChar w:fldCharType="separate"/>
        </w:r>
        <w:r w:rsidR="00435865" w:rsidRPr="00D630DC">
          <w:rPr>
            <w:noProof/>
            <w:webHidden/>
          </w:rPr>
          <w:t>3</w:t>
        </w:r>
        <w:r w:rsidR="00435865" w:rsidRPr="00D630DC">
          <w:rPr>
            <w:noProof/>
            <w:webHidden/>
          </w:rPr>
          <w:fldChar w:fldCharType="end"/>
        </w:r>
      </w:hyperlink>
    </w:p>
    <w:p w:rsidR="00DE311F" w:rsidRPr="00D630DC" w:rsidRDefault="00D630DC" w:rsidP="00D630DC">
      <w:pPr>
        <w:pStyle w:val="12"/>
        <w:rPr>
          <w:rStyle w:val="af9"/>
          <w:rFonts w:asciiTheme="minorHAnsi" w:eastAsiaTheme="minorEastAsia" w:hAnsiTheme="minorHAnsi" w:cstheme="minorBidi"/>
          <w:b w:val="0"/>
          <w:caps w:val="0"/>
          <w:color w:val="auto"/>
          <w:sz w:val="22"/>
          <w:u w:val="none"/>
          <w:lang w:eastAsia="ru-RU"/>
        </w:rPr>
      </w:pPr>
      <w:r w:rsidRPr="00D630DC">
        <w:rPr>
          <w:rStyle w:val="af9"/>
          <w:color w:val="auto"/>
          <w:u w:val="none"/>
        </w:rPr>
        <w:t>2.</w:t>
      </w:r>
      <w:hyperlink w:anchor="_Toc526162017" w:history="1">
        <w:r w:rsidR="00CA577D" w:rsidRPr="00D630DC">
          <w:rPr>
            <w:rStyle w:val="af9"/>
            <w:color w:val="auto"/>
            <w:u w:val="none"/>
          </w:rPr>
          <w:t>ОПИСАНИЕ ПРЕДМЕТНОЙ ОБЛАСТИ</w:t>
        </w:r>
        <w:r w:rsidR="00435865" w:rsidRPr="00D630DC">
          <w:rPr>
            <w:webHidden/>
          </w:rPr>
          <w:tab/>
        </w:r>
        <w:r w:rsidR="00435865" w:rsidRPr="00D630DC">
          <w:rPr>
            <w:webHidden/>
          </w:rPr>
          <w:fldChar w:fldCharType="begin"/>
        </w:r>
        <w:r w:rsidR="00435865" w:rsidRPr="00D630DC">
          <w:rPr>
            <w:webHidden/>
          </w:rPr>
          <w:instrText xml:space="preserve"> PAGEREF _Toc526162017 \h </w:instrText>
        </w:r>
        <w:r w:rsidR="00435865" w:rsidRPr="00D630DC">
          <w:rPr>
            <w:webHidden/>
          </w:rPr>
        </w:r>
        <w:r w:rsidR="00435865" w:rsidRPr="00D630DC">
          <w:rPr>
            <w:webHidden/>
          </w:rPr>
          <w:fldChar w:fldCharType="separate"/>
        </w:r>
        <w:r w:rsidR="00435865" w:rsidRPr="00D630DC">
          <w:rPr>
            <w:webHidden/>
          </w:rPr>
          <w:t>4</w:t>
        </w:r>
        <w:r w:rsidR="00435865" w:rsidRPr="00D630DC">
          <w:rPr>
            <w:webHidden/>
          </w:rPr>
          <w:fldChar w:fldCharType="end"/>
        </w:r>
      </w:hyperlink>
      <w:r w:rsidR="000D0519" w:rsidRPr="00D630DC">
        <w:rPr>
          <w:rStyle w:val="af9"/>
          <w:u w:val="none"/>
        </w:rPr>
        <w:fldChar w:fldCharType="begin"/>
      </w:r>
      <w:r w:rsidR="000D0519" w:rsidRPr="00D630DC">
        <w:rPr>
          <w:rStyle w:val="af9"/>
          <w:u w:val="none"/>
        </w:rPr>
        <w:instrText xml:space="preserve"> HYPERLINK \l "_Toc526162018" </w:instrText>
      </w:r>
      <w:r w:rsidR="000D0519" w:rsidRPr="00D630DC">
        <w:rPr>
          <w:rStyle w:val="af9"/>
          <w:u w:val="none"/>
        </w:rPr>
        <w:fldChar w:fldCharType="separate"/>
      </w:r>
    </w:p>
    <w:p w:rsidR="00435865" w:rsidRPr="00D630DC" w:rsidRDefault="00D630DC" w:rsidP="00D630DC">
      <w:pPr>
        <w:pStyle w:val="21"/>
        <w:tabs>
          <w:tab w:val="left" w:pos="1440"/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r w:rsidRPr="00D630DC">
        <w:rPr>
          <w:rStyle w:val="af9"/>
          <w:noProof/>
        </w:rPr>
        <w:t xml:space="preserve">3. </w:t>
      </w:r>
      <w:r w:rsidR="00DE311F" w:rsidRPr="00D630DC">
        <w:rPr>
          <w:rStyle w:val="af9"/>
          <w:noProof/>
        </w:rPr>
        <w:t>ТРЕБОВАНИЯ К ФУНКЦИЯМ, ВЫПОЛНЯЕМЫМ СИСТЕМОЙ</w:t>
      </w:r>
      <w:r w:rsidR="00435865" w:rsidRPr="00D630DC">
        <w:rPr>
          <w:noProof/>
          <w:webHidden/>
        </w:rPr>
        <w:tab/>
      </w:r>
      <w:r w:rsidR="00435865" w:rsidRPr="00D630DC">
        <w:rPr>
          <w:noProof/>
          <w:webHidden/>
        </w:rPr>
        <w:fldChar w:fldCharType="begin"/>
      </w:r>
      <w:r w:rsidR="00435865" w:rsidRPr="00D630DC">
        <w:rPr>
          <w:noProof/>
          <w:webHidden/>
        </w:rPr>
        <w:instrText xml:space="preserve"> PAGEREF _Toc526162018 \h </w:instrText>
      </w:r>
      <w:r w:rsidR="00435865" w:rsidRPr="00D630DC">
        <w:rPr>
          <w:noProof/>
          <w:webHidden/>
        </w:rPr>
      </w:r>
      <w:r w:rsidR="00435865" w:rsidRPr="00D630DC">
        <w:rPr>
          <w:noProof/>
          <w:webHidden/>
        </w:rPr>
        <w:fldChar w:fldCharType="separate"/>
      </w:r>
      <w:r w:rsidR="00435865" w:rsidRPr="00D630DC">
        <w:rPr>
          <w:noProof/>
          <w:webHidden/>
        </w:rPr>
        <w:t>4</w:t>
      </w:r>
      <w:r w:rsidR="00435865" w:rsidRPr="00D630DC">
        <w:rPr>
          <w:noProof/>
          <w:webHidden/>
        </w:rPr>
        <w:fldChar w:fldCharType="end"/>
      </w:r>
      <w:r w:rsidR="000D0519" w:rsidRPr="00D630DC">
        <w:rPr>
          <w:noProof/>
        </w:rPr>
        <w:fldChar w:fldCharType="end"/>
      </w:r>
    </w:p>
    <w:p w:rsidR="00435865" w:rsidRPr="00D630DC" w:rsidRDefault="00D630DC" w:rsidP="00D630DC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D630DC">
        <w:rPr>
          <w:rStyle w:val="af9"/>
          <w:color w:val="auto"/>
          <w:u w:val="none"/>
        </w:rPr>
        <w:t xml:space="preserve">4. </w:t>
      </w:r>
      <w:hyperlink w:anchor="_Toc526162020" w:history="1">
        <w:r w:rsidR="00435865" w:rsidRPr="00D630DC">
          <w:rPr>
            <w:rStyle w:val="af9"/>
          </w:rPr>
          <w:t>Требования к системе</w:t>
        </w:r>
        <w:r w:rsidR="00435865" w:rsidRPr="00D630DC">
          <w:rPr>
            <w:webHidden/>
          </w:rPr>
          <w:tab/>
        </w:r>
        <w:r w:rsidR="00435865" w:rsidRPr="00D630DC">
          <w:rPr>
            <w:webHidden/>
          </w:rPr>
          <w:fldChar w:fldCharType="begin"/>
        </w:r>
        <w:r w:rsidR="00435865" w:rsidRPr="00D630DC">
          <w:rPr>
            <w:webHidden/>
          </w:rPr>
          <w:instrText xml:space="preserve"> PAGEREF _Toc526162020 \h </w:instrText>
        </w:r>
        <w:r w:rsidR="00435865" w:rsidRPr="00D630DC">
          <w:rPr>
            <w:webHidden/>
          </w:rPr>
        </w:r>
        <w:r w:rsidR="00435865" w:rsidRPr="00D630DC">
          <w:rPr>
            <w:webHidden/>
          </w:rPr>
          <w:fldChar w:fldCharType="separate"/>
        </w:r>
        <w:r w:rsidR="00435865" w:rsidRPr="00D630DC">
          <w:rPr>
            <w:webHidden/>
          </w:rPr>
          <w:t>5</w:t>
        </w:r>
        <w:r w:rsidR="00435865" w:rsidRPr="00D630DC">
          <w:rPr>
            <w:webHidden/>
          </w:rPr>
          <w:fldChar w:fldCharType="end"/>
        </w:r>
      </w:hyperlink>
    </w:p>
    <w:p w:rsidR="00435865" w:rsidRPr="00D630DC" w:rsidRDefault="00622902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526162022" w:history="1">
        <w:r w:rsidR="00D630DC" w:rsidRPr="00DE311F">
          <w:rPr>
            <w:bCs/>
          </w:rPr>
          <w:t>4</w:t>
        </w:r>
        <w:r w:rsidR="00D630DC" w:rsidRPr="00DE311F">
          <w:rPr>
            <w:bCs/>
            <w:szCs w:val="26"/>
          </w:rPr>
          <w:t>.</w:t>
        </w:r>
        <w:r w:rsidR="00D630DC">
          <w:t xml:space="preserve">1. </w:t>
        </w:r>
        <w:r w:rsidR="00D630DC" w:rsidRPr="00DE311F">
          <w:t>Требования</w:t>
        </w:r>
        <w:r w:rsidR="00D630DC" w:rsidRPr="00EA5AB0">
          <w:t xml:space="preserve"> к составу, структуре и способам организации данных в Системе</w:t>
        </w:r>
        <w:r w:rsidR="00435865" w:rsidRPr="00D630DC">
          <w:rPr>
            <w:noProof/>
            <w:webHidden/>
          </w:rPr>
          <w:tab/>
        </w:r>
        <w:r w:rsidR="00435865" w:rsidRPr="00D630DC">
          <w:rPr>
            <w:noProof/>
            <w:webHidden/>
          </w:rPr>
          <w:fldChar w:fldCharType="begin"/>
        </w:r>
        <w:r w:rsidR="00435865" w:rsidRPr="00D630DC">
          <w:rPr>
            <w:noProof/>
            <w:webHidden/>
          </w:rPr>
          <w:instrText xml:space="preserve"> PAGEREF _Toc526162022 \h </w:instrText>
        </w:r>
        <w:r w:rsidR="00435865" w:rsidRPr="00D630DC">
          <w:rPr>
            <w:noProof/>
            <w:webHidden/>
          </w:rPr>
        </w:r>
        <w:r w:rsidR="00435865" w:rsidRPr="00D630DC">
          <w:rPr>
            <w:noProof/>
            <w:webHidden/>
          </w:rPr>
          <w:fldChar w:fldCharType="separate"/>
        </w:r>
        <w:r w:rsidR="00435865" w:rsidRPr="00D630DC">
          <w:rPr>
            <w:noProof/>
            <w:webHidden/>
          </w:rPr>
          <w:t>5</w:t>
        </w:r>
        <w:r w:rsidR="00435865" w:rsidRPr="00D630DC">
          <w:rPr>
            <w:noProof/>
            <w:webHidden/>
          </w:rPr>
          <w:fldChar w:fldCharType="end"/>
        </w:r>
      </w:hyperlink>
    </w:p>
    <w:p w:rsidR="00435865" w:rsidRPr="00D630DC" w:rsidRDefault="00622902">
      <w:pPr>
        <w:pStyle w:val="21"/>
        <w:tabs>
          <w:tab w:val="left" w:pos="1440"/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526162024" w:history="1">
        <w:r w:rsidR="00D630DC" w:rsidRPr="00D630DC">
          <w:rPr>
            <w:rStyle w:val="af9"/>
            <w:noProof/>
          </w:rPr>
          <w:t>4.2.</w:t>
        </w:r>
        <w:r w:rsidR="00D630DC" w:rsidRPr="00D630DC">
          <w:rPr>
            <w:rStyle w:val="af9"/>
            <w:noProof/>
          </w:rPr>
          <w:tab/>
          <w:t>Требования по применению систем управления базами данных</w:t>
        </w:r>
        <w:r w:rsidR="00435865" w:rsidRPr="00D630DC">
          <w:rPr>
            <w:noProof/>
            <w:webHidden/>
          </w:rPr>
          <w:tab/>
        </w:r>
        <w:r w:rsidR="00435865" w:rsidRPr="00D630DC">
          <w:rPr>
            <w:noProof/>
            <w:webHidden/>
          </w:rPr>
          <w:fldChar w:fldCharType="begin"/>
        </w:r>
        <w:r w:rsidR="00435865" w:rsidRPr="00D630DC">
          <w:rPr>
            <w:noProof/>
            <w:webHidden/>
          </w:rPr>
          <w:instrText xml:space="preserve"> PAGEREF _Toc526162024 \h </w:instrText>
        </w:r>
        <w:r w:rsidR="00435865" w:rsidRPr="00D630DC">
          <w:rPr>
            <w:noProof/>
            <w:webHidden/>
          </w:rPr>
        </w:r>
        <w:r w:rsidR="00435865" w:rsidRPr="00D630DC">
          <w:rPr>
            <w:noProof/>
            <w:webHidden/>
          </w:rPr>
          <w:fldChar w:fldCharType="separate"/>
        </w:r>
        <w:r w:rsidR="00435865" w:rsidRPr="00D630DC">
          <w:rPr>
            <w:noProof/>
            <w:webHidden/>
          </w:rPr>
          <w:t>8</w:t>
        </w:r>
        <w:r w:rsidR="00435865" w:rsidRPr="00D630DC">
          <w:rPr>
            <w:noProof/>
            <w:webHidden/>
          </w:rPr>
          <w:fldChar w:fldCharType="end"/>
        </w:r>
      </w:hyperlink>
    </w:p>
    <w:p w:rsidR="00435865" w:rsidRPr="00D630DC" w:rsidRDefault="00622902">
      <w:pPr>
        <w:pStyle w:val="21"/>
        <w:tabs>
          <w:tab w:val="left" w:pos="1680"/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526162025" w:history="1">
        <w:r w:rsidR="00D630DC" w:rsidRPr="00D630DC">
          <w:rPr>
            <w:rStyle w:val="af9"/>
            <w:noProof/>
          </w:rPr>
          <w:t>4.3.</w:t>
        </w:r>
        <w:r w:rsidR="00D630DC" w:rsidRPr="00D630DC">
          <w:rPr>
            <w:rStyle w:val="af9"/>
            <w:noProof/>
          </w:rPr>
          <w:tab/>
          <w:t>Требования к лингвистическому обеспечению Системы</w:t>
        </w:r>
        <w:r w:rsidR="00435865" w:rsidRPr="00D630DC">
          <w:rPr>
            <w:noProof/>
            <w:webHidden/>
          </w:rPr>
          <w:tab/>
        </w:r>
        <w:r w:rsidR="00435865" w:rsidRPr="00D630DC">
          <w:rPr>
            <w:noProof/>
            <w:webHidden/>
          </w:rPr>
          <w:fldChar w:fldCharType="begin"/>
        </w:r>
        <w:r w:rsidR="00435865" w:rsidRPr="00D630DC">
          <w:rPr>
            <w:noProof/>
            <w:webHidden/>
          </w:rPr>
          <w:instrText xml:space="preserve"> PAGEREF _Toc526162025 \h </w:instrText>
        </w:r>
        <w:r w:rsidR="00435865" w:rsidRPr="00D630DC">
          <w:rPr>
            <w:noProof/>
            <w:webHidden/>
          </w:rPr>
        </w:r>
        <w:r w:rsidR="00435865" w:rsidRPr="00D630DC">
          <w:rPr>
            <w:noProof/>
            <w:webHidden/>
          </w:rPr>
          <w:fldChar w:fldCharType="separate"/>
        </w:r>
        <w:r w:rsidR="00435865" w:rsidRPr="00D630DC">
          <w:rPr>
            <w:noProof/>
            <w:webHidden/>
          </w:rPr>
          <w:t>9</w:t>
        </w:r>
        <w:r w:rsidR="00435865" w:rsidRPr="00D630DC">
          <w:rPr>
            <w:noProof/>
            <w:webHidden/>
          </w:rPr>
          <w:fldChar w:fldCharType="end"/>
        </w:r>
      </w:hyperlink>
    </w:p>
    <w:p w:rsidR="00435865" w:rsidRPr="00D630DC" w:rsidRDefault="00622902">
      <w:pPr>
        <w:pStyle w:val="21"/>
        <w:tabs>
          <w:tab w:val="left" w:pos="1680"/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526162026" w:history="1">
        <w:r w:rsidR="00D630DC" w:rsidRPr="00D630DC">
          <w:rPr>
            <w:rStyle w:val="af9"/>
            <w:noProof/>
          </w:rPr>
          <w:t>4.4.</w:t>
        </w:r>
        <w:r w:rsidR="00D630DC" w:rsidRPr="00D630DC">
          <w:rPr>
            <w:rStyle w:val="af9"/>
            <w:noProof/>
          </w:rPr>
          <w:tab/>
          <w:t>Системное программное обеспечение</w:t>
        </w:r>
        <w:r w:rsidR="00435865" w:rsidRPr="00D630DC">
          <w:rPr>
            <w:noProof/>
            <w:webHidden/>
          </w:rPr>
          <w:tab/>
        </w:r>
        <w:r w:rsidR="00435865" w:rsidRPr="00D630DC">
          <w:rPr>
            <w:noProof/>
            <w:webHidden/>
          </w:rPr>
          <w:fldChar w:fldCharType="begin"/>
        </w:r>
        <w:r w:rsidR="00435865" w:rsidRPr="00D630DC">
          <w:rPr>
            <w:noProof/>
            <w:webHidden/>
          </w:rPr>
          <w:instrText xml:space="preserve"> PAGEREF _Toc526162026 \h </w:instrText>
        </w:r>
        <w:r w:rsidR="00435865" w:rsidRPr="00D630DC">
          <w:rPr>
            <w:noProof/>
            <w:webHidden/>
          </w:rPr>
        </w:r>
        <w:r w:rsidR="00435865" w:rsidRPr="00D630DC">
          <w:rPr>
            <w:noProof/>
            <w:webHidden/>
          </w:rPr>
          <w:fldChar w:fldCharType="separate"/>
        </w:r>
        <w:r w:rsidR="00435865" w:rsidRPr="00D630DC">
          <w:rPr>
            <w:noProof/>
            <w:webHidden/>
          </w:rPr>
          <w:t>9</w:t>
        </w:r>
        <w:r w:rsidR="00435865" w:rsidRPr="00D630DC">
          <w:rPr>
            <w:noProof/>
            <w:webHidden/>
          </w:rPr>
          <w:fldChar w:fldCharType="end"/>
        </w:r>
      </w:hyperlink>
    </w:p>
    <w:p w:rsidR="00435865" w:rsidRPr="00D630DC" w:rsidRDefault="00622902">
      <w:pPr>
        <w:pStyle w:val="21"/>
        <w:tabs>
          <w:tab w:val="left" w:pos="1680"/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526162027" w:history="1">
        <w:r w:rsidR="00D630DC" w:rsidRPr="00D630DC">
          <w:rPr>
            <w:rStyle w:val="af9"/>
            <w:noProof/>
          </w:rPr>
          <w:t>4.5.</w:t>
        </w:r>
        <w:r w:rsidR="00D630DC" w:rsidRPr="00D630DC">
          <w:rPr>
            <w:rStyle w:val="af9"/>
            <w:noProof/>
          </w:rPr>
          <w:tab/>
          <w:t>Требования к организационному обеспечению системы</w:t>
        </w:r>
        <w:r w:rsidR="00435865" w:rsidRPr="00D630DC">
          <w:rPr>
            <w:noProof/>
            <w:webHidden/>
          </w:rPr>
          <w:tab/>
        </w:r>
        <w:r w:rsidR="00435865" w:rsidRPr="00D630DC">
          <w:rPr>
            <w:noProof/>
            <w:webHidden/>
          </w:rPr>
          <w:fldChar w:fldCharType="begin"/>
        </w:r>
        <w:r w:rsidR="00435865" w:rsidRPr="00D630DC">
          <w:rPr>
            <w:noProof/>
            <w:webHidden/>
          </w:rPr>
          <w:instrText xml:space="preserve"> PAGEREF _Toc526162027 \h </w:instrText>
        </w:r>
        <w:r w:rsidR="00435865" w:rsidRPr="00D630DC">
          <w:rPr>
            <w:noProof/>
            <w:webHidden/>
          </w:rPr>
        </w:r>
        <w:r w:rsidR="00435865" w:rsidRPr="00D630DC">
          <w:rPr>
            <w:noProof/>
            <w:webHidden/>
          </w:rPr>
          <w:fldChar w:fldCharType="separate"/>
        </w:r>
        <w:r w:rsidR="00435865" w:rsidRPr="00D630DC">
          <w:rPr>
            <w:noProof/>
            <w:webHidden/>
          </w:rPr>
          <w:t>9</w:t>
        </w:r>
        <w:r w:rsidR="00435865" w:rsidRPr="00D630DC">
          <w:rPr>
            <w:noProof/>
            <w:webHidden/>
          </w:rPr>
          <w:fldChar w:fldCharType="end"/>
        </w:r>
      </w:hyperlink>
    </w:p>
    <w:p w:rsidR="00765F0E" w:rsidRPr="00D630DC" w:rsidRDefault="005860C1" w:rsidP="00D630DC">
      <w:pPr>
        <w:pageBreakBefore/>
        <w:ind w:firstLine="0"/>
      </w:pPr>
      <w:r w:rsidRPr="00D630DC">
        <w:lastRenderedPageBreak/>
        <w:fldChar w:fldCharType="end"/>
      </w:r>
      <w:bookmarkStart w:id="0" w:name="_Toc526162014"/>
      <w:r w:rsidR="00D630DC" w:rsidRPr="00D630DC">
        <w:rPr>
          <w:rFonts w:eastAsia="Times New Roman"/>
          <w:b/>
          <w:bCs/>
          <w:caps/>
          <w:sz w:val="36"/>
          <w:szCs w:val="28"/>
        </w:rPr>
        <w:t>1.</w:t>
      </w:r>
      <w:r w:rsidR="00D630DC" w:rsidRPr="00D630DC">
        <w:rPr>
          <w:b/>
          <w:sz w:val="32"/>
        </w:rPr>
        <w:t xml:space="preserve"> </w:t>
      </w:r>
      <w:r w:rsidR="002E13E1" w:rsidRPr="00D630DC">
        <w:rPr>
          <w:b/>
          <w:sz w:val="32"/>
        </w:rPr>
        <w:t>Назначение и цели создания системы</w:t>
      </w:r>
      <w:bookmarkEnd w:id="0"/>
    </w:p>
    <w:p w:rsidR="002E13E1" w:rsidRPr="005B1F1E" w:rsidRDefault="007949EF" w:rsidP="008E7289">
      <w:pPr>
        <w:pStyle w:val="a2"/>
        <w:spacing w:before="0"/>
        <w:ind w:left="1248" w:hanging="539"/>
      </w:pPr>
      <w:bookmarkStart w:id="1" w:name="_Toc117498013"/>
      <w:bookmarkStart w:id="2" w:name="_Toc314835510"/>
      <w:bookmarkStart w:id="3" w:name="_Toc526162015"/>
      <w:r>
        <w:t>Назначение с</w:t>
      </w:r>
      <w:r w:rsidR="002E13E1" w:rsidRPr="005B1F1E">
        <w:t>истемы</w:t>
      </w:r>
      <w:bookmarkEnd w:id="1"/>
      <w:bookmarkEnd w:id="2"/>
      <w:bookmarkEnd w:id="3"/>
    </w:p>
    <w:p w:rsidR="005B11D8" w:rsidRPr="005B11D8" w:rsidRDefault="005B11D8" w:rsidP="00CB28E2">
      <w:pPr>
        <w:pStyle w:val="afc"/>
      </w:pPr>
      <w:r>
        <w:t xml:space="preserve">Система разрабатывается для хранения, манипуляции, а также </w:t>
      </w:r>
      <w:r w:rsidR="00576188">
        <w:t xml:space="preserve">обеспечения целостности и надежности хранения </w:t>
      </w:r>
      <w:r>
        <w:t>данны</w:t>
      </w:r>
      <w:r w:rsidR="00576188">
        <w:t>х</w:t>
      </w:r>
      <w:r>
        <w:t xml:space="preserve"> для веб</w:t>
      </w:r>
      <w:r w:rsidR="00006DAA" w:rsidRPr="00006DAA">
        <w:t>-</w:t>
      </w:r>
      <w:r>
        <w:t xml:space="preserve">ресурса </w:t>
      </w:r>
      <w:r w:rsidRPr="005B11D8">
        <w:t>StudMephi</w:t>
      </w:r>
      <w:r w:rsidR="007037E5">
        <w:t>.</w:t>
      </w:r>
    </w:p>
    <w:p w:rsidR="002E13E1" w:rsidRPr="005B1F1E" w:rsidRDefault="007949EF" w:rsidP="008E7289">
      <w:pPr>
        <w:pStyle w:val="a2"/>
        <w:ind w:left="1248" w:hanging="539"/>
      </w:pPr>
      <w:bookmarkStart w:id="4" w:name="_Toc117498014"/>
      <w:bookmarkStart w:id="5" w:name="_Toc314835511"/>
      <w:bookmarkStart w:id="6" w:name="_Toc526162016"/>
      <w:r>
        <w:t>Цели создания с</w:t>
      </w:r>
      <w:r w:rsidR="002E13E1" w:rsidRPr="005B1F1E">
        <w:t>истемы</w:t>
      </w:r>
      <w:bookmarkEnd w:id="4"/>
      <w:bookmarkEnd w:id="5"/>
      <w:bookmarkEnd w:id="6"/>
    </w:p>
    <w:p w:rsidR="009C50E8" w:rsidRDefault="00576188" w:rsidP="00CB28E2">
      <w:pPr>
        <w:pStyle w:val="afc"/>
      </w:pPr>
      <w:r>
        <w:t>Основными</w:t>
      </w:r>
      <w:r w:rsidR="005B11D8">
        <w:t xml:space="preserve"> </w:t>
      </w:r>
      <w:r>
        <w:t>целями</w:t>
      </w:r>
      <w:r w:rsidR="005B11D8">
        <w:t xml:space="preserve"> разработки системы явля</w:t>
      </w:r>
      <w:r>
        <w:t>ю</w:t>
      </w:r>
      <w:r w:rsidR="005B11D8">
        <w:t>тся</w:t>
      </w:r>
      <w:r w:rsidR="005B11D8" w:rsidRPr="005B11D8">
        <w:t xml:space="preserve"> </w:t>
      </w:r>
    </w:p>
    <w:p w:rsidR="009C50E8" w:rsidRDefault="00576188" w:rsidP="000D0519">
      <w:pPr>
        <w:pStyle w:val="a9"/>
        <w:numPr>
          <w:ilvl w:val="0"/>
          <w:numId w:val="10"/>
        </w:numPr>
        <w:spacing w:after="0"/>
        <w:ind w:hanging="357"/>
      </w:pPr>
      <w:r>
        <w:t xml:space="preserve">Обеспечить пользователю основной функционал </w:t>
      </w:r>
      <w:r w:rsidR="009C50E8">
        <w:t xml:space="preserve">по </w:t>
      </w:r>
      <w:r>
        <w:t>использованию ресурсом;</w:t>
      </w:r>
    </w:p>
    <w:p w:rsidR="009C50E8" w:rsidRDefault="00576188" w:rsidP="000D0519">
      <w:pPr>
        <w:pStyle w:val="afc"/>
        <w:numPr>
          <w:ilvl w:val="0"/>
          <w:numId w:val="10"/>
        </w:numPr>
      </w:pPr>
      <w:r>
        <w:t>В</w:t>
      </w:r>
      <w:r w:rsidR="009C50E8">
        <w:t xml:space="preserve">озможность </w:t>
      </w:r>
      <w:r>
        <w:t>манипулирования данными ресурса;</w:t>
      </w:r>
    </w:p>
    <w:p w:rsidR="009C50E8" w:rsidRDefault="009C50E8" w:rsidP="000D0519">
      <w:pPr>
        <w:pStyle w:val="afc"/>
        <w:numPr>
          <w:ilvl w:val="0"/>
          <w:numId w:val="10"/>
        </w:numPr>
      </w:pPr>
      <w:r>
        <w:t>Расчет и вывод основных статистических результатов расчетов</w:t>
      </w:r>
      <w:r w:rsidR="00EF0E3D">
        <w:t>.</w:t>
      </w:r>
    </w:p>
    <w:p w:rsidR="002E13E1" w:rsidRPr="002E13E1" w:rsidRDefault="002E13E1" w:rsidP="002E13E1">
      <w:pPr>
        <w:pStyle w:val="ad"/>
        <w:keepNext/>
        <w:jc w:val="left"/>
        <w:rPr>
          <w:i/>
        </w:rPr>
      </w:pPr>
      <w:r w:rsidRPr="002E13E1">
        <w:rPr>
          <w:i/>
        </w:rPr>
        <w:t xml:space="preserve">Таблица </w:t>
      </w:r>
      <w:bookmarkStart w:id="7" w:name="Цели_системы"/>
      <w:r w:rsidRPr="002E13E1">
        <w:rPr>
          <w:i/>
        </w:rPr>
        <w:fldChar w:fldCharType="begin"/>
      </w:r>
      <w:r w:rsidRPr="002E13E1">
        <w:rPr>
          <w:i/>
        </w:rPr>
        <w:instrText xml:space="preserve"> SEQ Таблица \* ARABIC </w:instrText>
      </w:r>
      <w:r w:rsidRPr="002E13E1">
        <w:rPr>
          <w:i/>
        </w:rPr>
        <w:fldChar w:fldCharType="separate"/>
      </w:r>
      <w:r w:rsidR="006054A7">
        <w:rPr>
          <w:i/>
          <w:noProof/>
        </w:rPr>
        <w:t>1</w:t>
      </w:r>
      <w:r w:rsidRPr="002E13E1">
        <w:rPr>
          <w:i/>
        </w:rPr>
        <w:fldChar w:fldCharType="end"/>
      </w:r>
      <w:bookmarkEnd w:id="7"/>
      <w:r w:rsidRPr="002E13E1">
        <w:rPr>
          <w:i/>
        </w:rPr>
        <w:t xml:space="preserve"> - Цели Системы и критерии оценки достижения целей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7336"/>
      </w:tblGrid>
      <w:tr w:rsidR="002E13E1" w:rsidRPr="00C3097E">
        <w:tc>
          <w:tcPr>
            <w:tcW w:w="3085" w:type="dxa"/>
          </w:tcPr>
          <w:p w:rsidR="002E13E1" w:rsidRPr="00C3097E" w:rsidRDefault="002E13E1" w:rsidP="002E13E1">
            <w:pPr>
              <w:pStyle w:val="afe"/>
            </w:pPr>
            <w:r w:rsidRPr="00C3097E">
              <w:t>Цели</w:t>
            </w:r>
          </w:p>
        </w:tc>
        <w:tc>
          <w:tcPr>
            <w:tcW w:w="7336" w:type="dxa"/>
          </w:tcPr>
          <w:p w:rsidR="002E13E1" w:rsidRPr="00C3097E" w:rsidRDefault="002E13E1" w:rsidP="002E13E1">
            <w:pPr>
              <w:pStyle w:val="afe"/>
            </w:pPr>
            <w:r w:rsidRPr="00C3097E">
              <w:t>Показатель. Критерии оценки достижения целей</w:t>
            </w:r>
          </w:p>
        </w:tc>
      </w:tr>
      <w:tr w:rsidR="002E13E1" w:rsidRPr="00C3097E">
        <w:tc>
          <w:tcPr>
            <w:tcW w:w="3085" w:type="dxa"/>
          </w:tcPr>
          <w:p w:rsidR="002E13E1" w:rsidRPr="00C3097E" w:rsidRDefault="00EF0E3D" w:rsidP="001D769D">
            <w:pPr>
              <w:ind w:firstLine="0"/>
            </w:pPr>
            <w:r>
              <w:t>Обеспечить пользователю основной функционал по использованию ресурсом</w:t>
            </w:r>
          </w:p>
        </w:tc>
        <w:tc>
          <w:tcPr>
            <w:tcW w:w="7336" w:type="dxa"/>
          </w:tcPr>
          <w:p w:rsidR="002E13E1" w:rsidRPr="00C3097E" w:rsidRDefault="00976D84" w:rsidP="00576188">
            <w:pPr>
              <w:ind w:firstLine="0"/>
            </w:pPr>
            <w:r>
              <w:t xml:space="preserve">Пользователь должен иметь возможность </w:t>
            </w:r>
            <w:r w:rsidR="00576188">
              <w:t>п</w:t>
            </w:r>
            <w:r w:rsidR="00576188" w:rsidRPr="00576188">
              <w:t>росм</w:t>
            </w:r>
            <w:r w:rsidR="00576188">
              <w:t>атривать</w:t>
            </w:r>
            <w:r w:rsidR="00576188" w:rsidRPr="00576188">
              <w:t xml:space="preserve"> новост</w:t>
            </w:r>
            <w:r w:rsidR="00576188">
              <w:t>и, п</w:t>
            </w:r>
            <w:r w:rsidR="00576188" w:rsidRPr="00576188">
              <w:t>росм</w:t>
            </w:r>
            <w:r w:rsidR="00576188">
              <w:t>атривать</w:t>
            </w:r>
            <w:r w:rsidR="00576188" w:rsidRPr="00576188">
              <w:t xml:space="preserve"> </w:t>
            </w:r>
            <w:r w:rsidR="00576188" w:rsidRPr="00852B17">
              <w:t>учебны</w:t>
            </w:r>
            <w:r w:rsidR="00576188">
              <w:t>е</w:t>
            </w:r>
            <w:r w:rsidR="00576188" w:rsidRPr="00852B17">
              <w:t xml:space="preserve"> материал</w:t>
            </w:r>
            <w:r w:rsidR="00576188">
              <w:t>ы</w:t>
            </w:r>
            <w:r w:rsidR="00576188" w:rsidRPr="00852B17">
              <w:t xml:space="preserve"> по различным предметам</w:t>
            </w:r>
            <w:r w:rsidR="00576188">
              <w:t>, о</w:t>
            </w:r>
            <w:r w:rsidR="00576188" w:rsidRPr="00852B17">
              <w:t>бщ</w:t>
            </w:r>
            <w:r w:rsidR="00576188">
              <w:t>аться</w:t>
            </w:r>
            <w:r w:rsidR="00576188" w:rsidRPr="00852B17">
              <w:t xml:space="preserve"> </w:t>
            </w:r>
            <w:r w:rsidR="00576188">
              <w:t>с другими пользователями ресурса, п</w:t>
            </w:r>
            <w:r w:rsidR="00576188" w:rsidRPr="00852B17">
              <w:t>росм</w:t>
            </w:r>
            <w:r w:rsidR="00576188">
              <w:t>атривать</w:t>
            </w:r>
            <w:r w:rsidR="00576188" w:rsidRPr="00852B17">
              <w:t xml:space="preserve"> информаци</w:t>
            </w:r>
            <w:r w:rsidR="00576188">
              <w:t>ю</w:t>
            </w:r>
            <w:r w:rsidR="00576188" w:rsidRPr="00852B17">
              <w:t xml:space="preserve"> по институту</w:t>
            </w:r>
            <w:r w:rsidR="00576188">
              <w:t xml:space="preserve"> и</w:t>
            </w:r>
            <w:r w:rsidR="00576188" w:rsidRPr="00852B17">
              <w:t>, кафедре</w:t>
            </w:r>
            <w:r w:rsidR="00576188">
              <w:t>.</w:t>
            </w:r>
          </w:p>
        </w:tc>
      </w:tr>
      <w:tr w:rsidR="002E13E1" w:rsidRPr="00C3097E">
        <w:tc>
          <w:tcPr>
            <w:tcW w:w="3085" w:type="dxa"/>
          </w:tcPr>
          <w:p w:rsidR="002E13E1" w:rsidRPr="00C3097E" w:rsidRDefault="00576188" w:rsidP="001D769D">
            <w:pPr>
              <w:ind w:firstLine="0"/>
            </w:pPr>
            <w:r>
              <w:t>Возможность манипулирования данными ресурса</w:t>
            </w:r>
          </w:p>
        </w:tc>
        <w:tc>
          <w:tcPr>
            <w:tcW w:w="7336" w:type="dxa"/>
          </w:tcPr>
          <w:p w:rsidR="002E13E1" w:rsidRPr="00C3097E" w:rsidRDefault="00576188" w:rsidP="00EF0E3D">
            <w:pPr>
              <w:ind w:firstLine="0"/>
            </w:pPr>
            <w:r>
              <w:t>Пользователь ресурса</w:t>
            </w:r>
            <w:r w:rsidR="00EF0E3D">
              <w:t xml:space="preserve"> в зависимости от прав</w:t>
            </w:r>
            <w:r w:rsidR="00976D84">
              <w:t xml:space="preserve"> должен иметь возможность </w:t>
            </w:r>
            <w:r>
              <w:t>добавления, просмотра</w:t>
            </w:r>
            <w:r w:rsidR="00EF0E3D">
              <w:t xml:space="preserve"> и</w:t>
            </w:r>
            <w:r w:rsidR="00EF0E3D" w:rsidRPr="00EF0E3D">
              <w:t>/</w:t>
            </w:r>
            <w:r w:rsidR="00EF0E3D">
              <w:t>или</w:t>
            </w:r>
            <w:r>
              <w:t xml:space="preserve"> удаления данных.</w:t>
            </w:r>
          </w:p>
        </w:tc>
      </w:tr>
      <w:tr w:rsidR="002E13E1" w:rsidRPr="00C3097E">
        <w:tc>
          <w:tcPr>
            <w:tcW w:w="3085" w:type="dxa"/>
          </w:tcPr>
          <w:p w:rsidR="002E13E1" w:rsidRPr="00C3097E" w:rsidRDefault="00976D84" w:rsidP="00EF0E3D">
            <w:pPr>
              <w:ind w:firstLine="0"/>
            </w:pPr>
            <w:r>
              <w:t>Расчет и вывод основных статистических результатов расчетов</w:t>
            </w:r>
          </w:p>
        </w:tc>
        <w:tc>
          <w:tcPr>
            <w:tcW w:w="7336" w:type="dxa"/>
          </w:tcPr>
          <w:p w:rsidR="002E13E1" w:rsidRPr="00EF0E3D" w:rsidRDefault="00EF0E3D" w:rsidP="00EF0E3D">
            <w:pPr>
              <w:ind w:firstLine="0"/>
            </w:pPr>
            <w:r>
              <w:t>Пользователь, обладающий правами администратора, имеет возможность просматривать статистику, связанную как с работой сайта, так и с отдельным пользователем системы</w:t>
            </w:r>
            <w:r w:rsidR="0030023C">
              <w:t xml:space="preserve">. </w:t>
            </w:r>
            <w:r>
              <w:t xml:space="preserve">Необходимо обеспечить возможность вычисления данной статистики средствами </w:t>
            </w:r>
            <w:r>
              <w:rPr>
                <w:lang w:val="en-US"/>
              </w:rPr>
              <w:t>SQL-</w:t>
            </w:r>
            <w:r>
              <w:t>запросов.</w:t>
            </w:r>
          </w:p>
        </w:tc>
      </w:tr>
    </w:tbl>
    <w:p w:rsidR="001D769D" w:rsidRPr="00D630DC" w:rsidRDefault="00D630DC" w:rsidP="008E7289">
      <w:pPr>
        <w:pStyle w:val="1"/>
        <w:numPr>
          <w:ilvl w:val="0"/>
          <w:numId w:val="0"/>
        </w:numPr>
        <w:spacing w:before="200" w:after="0"/>
        <w:ind w:left="1134" w:hanging="425"/>
        <w:rPr>
          <w:b/>
          <w:sz w:val="32"/>
        </w:rPr>
      </w:pPr>
      <w:bookmarkStart w:id="8" w:name="_Toc109367715"/>
      <w:bookmarkStart w:id="9" w:name="_Toc314835515"/>
      <w:r w:rsidRPr="00D630DC">
        <w:rPr>
          <w:rFonts w:eastAsia="Times New Roman"/>
          <w:b/>
          <w:bCs/>
          <w:caps/>
          <w:sz w:val="36"/>
          <w:szCs w:val="28"/>
        </w:rPr>
        <w:t>2.</w:t>
      </w:r>
      <w:r w:rsidRPr="00D630DC">
        <w:rPr>
          <w:b/>
          <w:sz w:val="32"/>
        </w:rPr>
        <w:t xml:space="preserve"> </w:t>
      </w:r>
      <w:r w:rsidR="00FF0871" w:rsidRPr="00D630DC">
        <w:rPr>
          <w:b/>
          <w:sz w:val="32"/>
        </w:rPr>
        <w:t>ОПИСАНИЕ ПРЕДМЕТНОЙ ОБЛАСТИ</w:t>
      </w:r>
    </w:p>
    <w:p w:rsidR="00FF0871" w:rsidRPr="00852B17" w:rsidRDefault="00FF0871" w:rsidP="008E7289">
      <w:pPr>
        <w:spacing w:after="0"/>
      </w:pPr>
      <w:r w:rsidRPr="00852B17">
        <w:t>Пользователь заходит на сайт данного ресурса. Ресурс является открытым, и регистрация не требуется.</w:t>
      </w:r>
    </w:p>
    <w:p w:rsidR="00FF0871" w:rsidRPr="00852B17" w:rsidRDefault="00FF0871" w:rsidP="008E7289">
      <w:pPr>
        <w:spacing w:after="0"/>
      </w:pPr>
      <w:r w:rsidRPr="00852B17">
        <w:t>Пользователь может просмотреть различную информацию по интересующему его институту, кафедре (также предоставляется возможность посетить официальный сайт кафедры). Также пользователь может перейти к поиску учебных материалов по предметам, которые преподаются в МИФИ. Он может выполнить поиск по</w:t>
      </w:r>
      <w:r>
        <w:t xml:space="preserve"> названию предмета, преподавателю, </w:t>
      </w:r>
      <w:r>
        <w:lastRenderedPageBreak/>
        <w:t>который его ведет, по кафедре, на которой преподаются, по семестру, на котором ведется и по самому названию предмета</w:t>
      </w:r>
      <w:r w:rsidRPr="00852B17">
        <w:t>. При нахождении необходимого материала он может скачать его на свой компьютер.</w:t>
      </w:r>
    </w:p>
    <w:p w:rsidR="00FF0871" w:rsidRPr="00852B17" w:rsidRDefault="00FF0871" w:rsidP="008E7289">
      <w:pPr>
        <w:spacing w:after="0"/>
      </w:pPr>
      <w:r w:rsidRPr="00852B17">
        <w:t>На сайте присутствует лента новостей, взятых из различных источников: в основном, используются посты из групп институтов в социальной сети Вконтакте. Другие источники представлены группами различных университетских секций (творческих, спортивных, организационных и т.д.). Каждую новость можно прокомментировать. Для этого нет необходимости в регистрации: для распознавания личности будет использоваться ник пользователя, составленный автоматически через его IP.</w:t>
      </w:r>
    </w:p>
    <w:p w:rsidR="001D769D" w:rsidRPr="005B1F1E" w:rsidRDefault="00FF0871" w:rsidP="00D630DC">
      <w:r w:rsidRPr="00852B17">
        <w:t>Форум разделен на разделы, которые, в свою очередь, разделяются на подразделы, содержащие в себе несколько тем (или вообще ни одной). В каждой теме есть возможность писать сообщения-ответы. Пользователю предоставляется возможность просматривать форум и участвовать в его обсуждениях (т.н. темах). Для этого также не требуется регистрация.</w:t>
      </w:r>
    </w:p>
    <w:p w:rsidR="001D769D" w:rsidRPr="00D630DC" w:rsidRDefault="00D630DC" w:rsidP="001B60B9">
      <w:pPr>
        <w:pStyle w:val="1"/>
        <w:numPr>
          <w:ilvl w:val="0"/>
          <w:numId w:val="0"/>
        </w:numPr>
        <w:spacing w:after="0"/>
        <w:ind w:left="1248" w:hanging="539"/>
        <w:rPr>
          <w:b/>
          <w:sz w:val="28"/>
        </w:rPr>
      </w:pPr>
      <w:r w:rsidRPr="00D630DC">
        <w:rPr>
          <w:rFonts w:ascii="Calibri" w:hAnsi="Calibri"/>
          <w:b/>
          <w:bCs/>
          <w:sz w:val="32"/>
          <w:szCs w:val="26"/>
        </w:rPr>
        <w:t>3.</w:t>
      </w:r>
      <w:r w:rsidRPr="00D630DC">
        <w:rPr>
          <w:b/>
          <w:sz w:val="28"/>
        </w:rPr>
        <w:t xml:space="preserve"> </w:t>
      </w:r>
      <w:r w:rsidR="00DE311F" w:rsidRPr="00D630DC">
        <w:rPr>
          <w:b/>
          <w:sz w:val="28"/>
        </w:rPr>
        <w:t>ТРЕБОВАНИЯ К ФУНКЦИЯМ, ВЫПОЛНЯЕМЫМ СИСТЕМОЙ</w:t>
      </w:r>
    </w:p>
    <w:p w:rsidR="00FF0871" w:rsidRPr="00852B17" w:rsidRDefault="00FF0871" w:rsidP="008E7289">
      <w:pPr>
        <w:spacing w:after="0"/>
      </w:pPr>
      <w:r>
        <w:t>Необходимо создать</w:t>
      </w:r>
      <w:r w:rsidRPr="00852B17">
        <w:t xml:space="preserve"> систем</w:t>
      </w:r>
      <w:r>
        <w:t>у</w:t>
      </w:r>
      <w:r w:rsidRPr="00852B17">
        <w:t>, с помощью которой будет возможно решать следующие задачи:</w:t>
      </w:r>
    </w:p>
    <w:p w:rsidR="00FF0871" w:rsidRPr="00852B17" w:rsidRDefault="00FF0871" w:rsidP="008E7289">
      <w:pPr>
        <w:pStyle w:val="a9"/>
        <w:numPr>
          <w:ilvl w:val="0"/>
          <w:numId w:val="11"/>
        </w:numPr>
        <w:spacing w:after="0"/>
      </w:pPr>
      <w:r w:rsidRPr="00852B17">
        <w:t>Просмотр новостей</w:t>
      </w:r>
    </w:p>
    <w:p w:rsidR="00FF0871" w:rsidRPr="00852B17" w:rsidRDefault="00FF0871" w:rsidP="008E7289">
      <w:pPr>
        <w:pStyle w:val="a9"/>
        <w:numPr>
          <w:ilvl w:val="0"/>
          <w:numId w:val="11"/>
        </w:numPr>
        <w:spacing w:after="0"/>
      </w:pPr>
      <w:r w:rsidRPr="00852B17">
        <w:t>Просмотр учебных материалов по различным предметам</w:t>
      </w:r>
    </w:p>
    <w:p w:rsidR="00FF0871" w:rsidRPr="00852B17" w:rsidRDefault="00FF0871" w:rsidP="008E7289">
      <w:pPr>
        <w:pStyle w:val="a9"/>
        <w:numPr>
          <w:ilvl w:val="0"/>
          <w:numId w:val="11"/>
        </w:numPr>
        <w:spacing w:after="0"/>
      </w:pPr>
      <w:r w:rsidRPr="00852B17">
        <w:t>Общение пользователя со студентами НИЯУ МИФИ</w:t>
      </w:r>
    </w:p>
    <w:p w:rsidR="00FF0871" w:rsidRPr="00852B17" w:rsidRDefault="00FF0871" w:rsidP="008E7289">
      <w:pPr>
        <w:pStyle w:val="a9"/>
        <w:numPr>
          <w:ilvl w:val="0"/>
          <w:numId w:val="11"/>
        </w:numPr>
        <w:spacing w:after="0"/>
      </w:pPr>
      <w:r w:rsidRPr="00852B17">
        <w:t>Просмотр информации по институту, кафедре</w:t>
      </w:r>
    </w:p>
    <w:p w:rsidR="00FF0871" w:rsidRPr="00852B17" w:rsidRDefault="00FF0871" w:rsidP="008E7289">
      <w:pPr>
        <w:spacing w:after="0"/>
      </w:pPr>
      <w:r>
        <w:t xml:space="preserve">Есть 2 типа пользователей системы: зарегистрированный и незарегистрированный. </w:t>
      </w:r>
      <w:r w:rsidRPr="00852B17">
        <w:t>Незарегистрированный пользователь – имеет права на:</w:t>
      </w:r>
    </w:p>
    <w:p w:rsidR="00FF0871" w:rsidRPr="00852B17" w:rsidRDefault="00FF0871" w:rsidP="008E7289">
      <w:pPr>
        <w:pStyle w:val="a9"/>
        <w:numPr>
          <w:ilvl w:val="0"/>
          <w:numId w:val="12"/>
        </w:numPr>
        <w:spacing w:after="0"/>
      </w:pPr>
      <w:r w:rsidRPr="00852B17">
        <w:t>Просмотр новостей</w:t>
      </w:r>
    </w:p>
    <w:p w:rsidR="00FF0871" w:rsidRPr="00852B17" w:rsidRDefault="00FF0871" w:rsidP="008E7289">
      <w:pPr>
        <w:pStyle w:val="a9"/>
        <w:numPr>
          <w:ilvl w:val="0"/>
          <w:numId w:val="12"/>
        </w:numPr>
        <w:spacing w:after="0"/>
      </w:pPr>
      <w:r w:rsidRPr="00852B17">
        <w:t>Комментирование новостей</w:t>
      </w:r>
    </w:p>
    <w:p w:rsidR="00FF0871" w:rsidRPr="00852B17" w:rsidRDefault="00FF0871" w:rsidP="008E7289">
      <w:pPr>
        <w:pStyle w:val="a9"/>
        <w:numPr>
          <w:ilvl w:val="0"/>
          <w:numId w:val="12"/>
        </w:numPr>
        <w:spacing w:after="0"/>
      </w:pPr>
      <w:r w:rsidRPr="00852B17">
        <w:t>Поиск материалов</w:t>
      </w:r>
    </w:p>
    <w:p w:rsidR="00FF0871" w:rsidRPr="00852B17" w:rsidRDefault="00FF0871" w:rsidP="008E7289">
      <w:pPr>
        <w:pStyle w:val="a9"/>
        <w:numPr>
          <w:ilvl w:val="0"/>
          <w:numId w:val="12"/>
        </w:numPr>
        <w:spacing w:after="0"/>
      </w:pPr>
      <w:r w:rsidRPr="00852B17">
        <w:t>Скачивание материалов</w:t>
      </w:r>
    </w:p>
    <w:p w:rsidR="00FF0871" w:rsidRPr="00852B17" w:rsidRDefault="00FF0871" w:rsidP="008E7289">
      <w:pPr>
        <w:pStyle w:val="a9"/>
        <w:numPr>
          <w:ilvl w:val="0"/>
          <w:numId w:val="12"/>
        </w:numPr>
        <w:spacing w:after="0"/>
      </w:pPr>
      <w:r w:rsidRPr="00852B17">
        <w:t>Просмотр форума и тем</w:t>
      </w:r>
    </w:p>
    <w:p w:rsidR="00FF0871" w:rsidRPr="00852B17" w:rsidRDefault="00FF0871" w:rsidP="008E7289">
      <w:pPr>
        <w:pStyle w:val="a9"/>
        <w:numPr>
          <w:ilvl w:val="0"/>
          <w:numId w:val="12"/>
        </w:numPr>
        <w:spacing w:after="0"/>
      </w:pPr>
      <w:r w:rsidRPr="00852B17">
        <w:t>Участие в обсуждениях на форуме</w:t>
      </w:r>
    </w:p>
    <w:p w:rsidR="00FF0871" w:rsidRPr="00852B17" w:rsidRDefault="00FF0871" w:rsidP="008E7289">
      <w:pPr>
        <w:pStyle w:val="a9"/>
        <w:numPr>
          <w:ilvl w:val="0"/>
          <w:numId w:val="12"/>
        </w:numPr>
        <w:spacing w:after="0"/>
      </w:pPr>
      <w:r w:rsidRPr="00852B17">
        <w:t>Поиск информации о институтах, кафедрах</w:t>
      </w:r>
    </w:p>
    <w:p w:rsidR="00FF0871" w:rsidRPr="00852B17" w:rsidRDefault="00FF0871" w:rsidP="008E7289">
      <w:pPr>
        <w:pStyle w:val="a9"/>
        <w:numPr>
          <w:ilvl w:val="0"/>
          <w:numId w:val="12"/>
        </w:numPr>
        <w:spacing w:after="0"/>
      </w:pPr>
      <w:r w:rsidRPr="00852B17">
        <w:t>Поиск различной информации по учебному процессу</w:t>
      </w:r>
    </w:p>
    <w:p w:rsidR="00FF0871" w:rsidRPr="00852B17" w:rsidRDefault="00FF0871" w:rsidP="008E7289">
      <w:pPr>
        <w:spacing w:after="0"/>
      </w:pPr>
      <w:r w:rsidRPr="00852B17">
        <w:t>Зарегистрированный пользователь вдобавок к списку выше имеет право на:</w:t>
      </w:r>
    </w:p>
    <w:p w:rsidR="00FF0871" w:rsidRPr="00852B17" w:rsidRDefault="00FF0871" w:rsidP="008E7289">
      <w:pPr>
        <w:pStyle w:val="a9"/>
        <w:numPr>
          <w:ilvl w:val="0"/>
          <w:numId w:val="13"/>
        </w:numPr>
        <w:spacing w:after="0"/>
      </w:pPr>
      <w:r w:rsidRPr="00852B17">
        <w:t>Загрузку материалов</w:t>
      </w:r>
    </w:p>
    <w:p w:rsidR="00FF0871" w:rsidRPr="00852B17" w:rsidRDefault="00FF0871" w:rsidP="008E7289">
      <w:pPr>
        <w:pStyle w:val="a9"/>
        <w:numPr>
          <w:ilvl w:val="0"/>
          <w:numId w:val="13"/>
        </w:numPr>
        <w:spacing w:after="0"/>
      </w:pPr>
      <w:r w:rsidRPr="00852B17">
        <w:t>Накопление бонусов</w:t>
      </w:r>
    </w:p>
    <w:p w:rsidR="00FF0871" w:rsidRPr="00852B17" w:rsidRDefault="00FF0871" w:rsidP="008E7289">
      <w:pPr>
        <w:pStyle w:val="a9"/>
        <w:numPr>
          <w:ilvl w:val="0"/>
          <w:numId w:val="13"/>
        </w:numPr>
        <w:spacing w:after="0"/>
      </w:pPr>
      <w:r w:rsidRPr="00852B17">
        <w:t>Использование бонусов</w:t>
      </w:r>
    </w:p>
    <w:p w:rsidR="00FF0871" w:rsidRPr="007503AE" w:rsidRDefault="00FF0871" w:rsidP="008E7289">
      <w:pPr>
        <w:spacing w:after="0"/>
      </w:pPr>
      <w:r>
        <w:lastRenderedPageBreak/>
        <w:tab/>
      </w:r>
      <w:r w:rsidRPr="007503AE">
        <w:t>Изменения состояния базы данных может быть связано с один из следующих событий:</w:t>
      </w:r>
    </w:p>
    <w:p w:rsidR="00FF0871" w:rsidRDefault="00FF0871" w:rsidP="008E7289">
      <w:pPr>
        <w:pStyle w:val="a9"/>
        <w:numPr>
          <w:ilvl w:val="0"/>
          <w:numId w:val="13"/>
        </w:numPr>
        <w:spacing w:after="0"/>
      </w:pPr>
      <w:r w:rsidRPr="007503AE">
        <w:t>Добавление</w:t>
      </w:r>
      <w:r>
        <w:t xml:space="preserve"> нового материала</w:t>
      </w:r>
    </w:p>
    <w:p w:rsidR="00FF0871" w:rsidRDefault="00FF0871" w:rsidP="008E7289">
      <w:pPr>
        <w:pStyle w:val="a9"/>
        <w:numPr>
          <w:ilvl w:val="0"/>
          <w:numId w:val="13"/>
        </w:numPr>
        <w:spacing w:after="0"/>
      </w:pPr>
      <w:r>
        <w:t>Добавление нового преподавателя</w:t>
      </w:r>
    </w:p>
    <w:p w:rsidR="00FF0871" w:rsidRDefault="00FF0871" w:rsidP="008E7289">
      <w:pPr>
        <w:pStyle w:val="a9"/>
        <w:numPr>
          <w:ilvl w:val="0"/>
          <w:numId w:val="13"/>
        </w:numPr>
        <w:spacing w:after="0"/>
      </w:pPr>
      <w:r>
        <w:t>Добавление новой цитаты преподавателя</w:t>
      </w:r>
    </w:p>
    <w:p w:rsidR="00FF0871" w:rsidRDefault="00FF0871" w:rsidP="008E7289">
      <w:pPr>
        <w:pStyle w:val="a9"/>
        <w:numPr>
          <w:ilvl w:val="0"/>
          <w:numId w:val="13"/>
        </w:numPr>
        <w:spacing w:after="0"/>
      </w:pPr>
      <w:r>
        <w:t>Добавление нового пользователя</w:t>
      </w:r>
    </w:p>
    <w:p w:rsidR="00FF0871" w:rsidRDefault="00FF0871" w:rsidP="008E7289">
      <w:pPr>
        <w:pStyle w:val="a9"/>
        <w:numPr>
          <w:ilvl w:val="0"/>
          <w:numId w:val="13"/>
        </w:numPr>
        <w:spacing w:after="0"/>
      </w:pPr>
      <w:r>
        <w:t>Добавление новой ссылки на диск</w:t>
      </w:r>
    </w:p>
    <w:p w:rsidR="00FF0871" w:rsidRDefault="00FF0871" w:rsidP="008E7289">
      <w:pPr>
        <w:pStyle w:val="a9"/>
        <w:numPr>
          <w:ilvl w:val="0"/>
          <w:numId w:val="13"/>
        </w:numPr>
        <w:spacing w:after="0"/>
      </w:pPr>
      <w:r>
        <w:t>Добавление новой новости на форуме</w:t>
      </w:r>
    </w:p>
    <w:p w:rsidR="00FF0871" w:rsidRDefault="00FF0871" w:rsidP="008E7289">
      <w:pPr>
        <w:pStyle w:val="a9"/>
        <w:numPr>
          <w:ilvl w:val="0"/>
          <w:numId w:val="13"/>
        </w:numPr>
        <w:spacing w:after="0"/>
      </w:pPr>
      <w:r>
        <w:t>Добавление нового комментария на форуме</w:t>
      </w:r>
    </w:p>
    <w:p w:rsidR="00FF0871" w:rsidRPr="0041005A" w:rsidRDefault="00FF0871" w:rsidP="008E7289">
      <w:pPr>
        <w:pStyle w:val="a9"/>
        <w:numPr>
          <w:ilvl w:val="0"/>
          <w:numId w:val="13"/>
        </w:numPr>
        <w:spacing w:after="0"/>
      </w:pPr>
      <w:r>
        <w:t>Получения пользователем бонусов</w:t>
      </w:r>
    </w:p>
    <w:p w:rsidR="00DE311F" w:rsidRPr="00DE311F" w:rsidRDefault="00D630DC" w:rsidP="00DE311F">
      <w:pPr>
        <w:pStyle w:val="a2"/>
        <w:numPr>
          <w:ilvl w:val="0"/>
          <w:numId w:val="0"/>
        </w:numPr>
        <w:ind w:left="1247" w:hanging="538"/>
      </w:pPr>
      <w:r>
        <w:t xml:space="preserve">4. </w:t>
      </w:r>
      <w:r w:rsidR="00DE311F">
        <w:t>ТРЕБОВАНИЯ К ВИДАМ ОБЕСПЕЧЕНИЯ</w:t>
      </w:r>
      <w:bookmarkStart w:id="10" w:name="_Toc314835542"/>
      <w:bookmarkStart w:id="11" w:name="_Toc526162030"/>
    </w:p>
    <w:bookmarkEnd w:id="10"/>
    <w:bookmarkEnd w:id="11"/>
    <w:p w:rsidR="00973746" w:rsidRDefault="00DE311F" w:rsidP="00DE311F">
      <w:pPr>
        <w:pStyle w:val="a3"/>
        <w:numPr>
          <w:ilvl w:val="0"/>
          <w:numId w:val="0"/>
        </w:numPr>
        <w:ind w:left="709"/>
      </w:pPr>
      <w:r w:rsidRPr="00DE311F">
        <w:rPr>
          <w:bCs w:val="0"/>
        </w:rPr>
        <w:t>4.</w:t>
      </w:r>
      <w:r>
        <w:t xml:space="preserve">1. </w:t>
      </w:r>
      <w:r w:rsidR="001D769D" w:rsidRPr="00DE311F">
        <w:t>Требования</w:t>
      </w:r>
      <w:r w:rsidR="001D769D" w:rsidRPr="00EA5AB0">
        <w:t xml:space="preserve"> к составу, структуре и способам организации данных в Системе</w:t>
      </w:r>
    </w:p>
    <w:p w:rsidR="001D769D" w:rsidRDefault="001D769D" w:rsidP="00CB28E2">
      <w:pPr>
        <w:pStyle w:val="afc"/>
      </w:pPr>
      <w:r w:rsidRPr="005B1F1E">
        <w:t xml:space="preserve">Структура и состав данных </w:t>
      </w:r>
      <w:r w:rsidR="003B2669">
        <w:t>Системы</w:t>
      </w:r>
      <w:r w:rsidRPr="005B1F1E">
        <w:t xml:space="preserve"> должна определяться лог</w:t>
      </w:r>
      <w:r w:rsidR="00973746">
        <w:t>ической моделью сущность-связь.</w:t>
      </w:r>
    </w:p>
    <w:p w:rsidR="001D769D" w:rsidRPr="00EA5AB0" w:rsidRDefault="001D769D" w:rsidP="00CB28E2">
      <w:pPr>
        <w:pStyle w:val="afc"/>
      </w:pPr>
      <w:r w:rsidRPr="00EA5AB0">
        <w:t>База данных (БД) должна соответствовать требованиям нормализации не ниже 3 н</w:t>
      </w:r>
      <w:r w:rsidR="003B2669">
        <w:t xml:space="preserve">ормальной </w:t>
      </w:r>
      <w:r w:rsidRPr="00EA5AB0">
        <w:t>ф</w:t>
      </w:r>
      <w:r w:rsidR="003B2669">
        <w:t>ормы</w:t>
      </w:r>
      <w:r w:rsidRPr="00EA5AB0">
        <w:t xml:space="preserve">. В целях </w:t>
      </w:r>
      <w:r w:rsidR="003B2669">
        <w:t>обеспечения производительности С</w:t>
      </w:r>
      <w:r w:rsidRPr="00EA5AB0">
        <w:t>истемы отдельные таблицы должны быть денормализованы.</w:t>
      </w:r>
    </w:p>
    <w:p w:rsidR="001D769D" w:rsidRPr="00EA5AB0" w:rsidRDefault="001D769D" w:rsidP="00CB28E2">
      <w:pPr>
        <w:pStyle w:val="afc"/>
      </w:pPr>
      <w:r w:rsidRPr="00EA5AB0">
        <w:t>Связи между таблицами БД должны обеспечивать заданную ссылочную целостность.</w:t>
      </w:r>
    </w:p>
    <w:p w:rsidR="001D769D" w:rsidRDefault="00D630DC" w:rsidP="008E7289">
      <w:pPr>
        <w:pStyle w:val="a4"/>
        <w:numPr>
          <w:ilvl w:val="0"/>
          <w:numId w:val="0"/>
        </w:numPr>
        <w:tabs>
          <w:tab w:val="left" w:pos="1418"/>
        </w:tabs>
        <w:ind w:left="709"/>
      </w:pPr>
      <w:r>
        <w:t>4</w:t>
      </w:r>
      <w:r w:rsidR="00DE311F">
        <w:t>.2.</w:t>
      </w:r>
      <w:r w:rsidR="00DE311F">
        <w:tab/>
      </w:r>
      <w:r w:rsidR="001D769D" w:rsidRPr="00EA5AB0">
        <w:t>Требования по применению систем управления базами данных</w:t>
      </w:r>
    </w:p>
    <w:p w:rsidR="001D769D" w:rsidRPr="00220B18" w:rsidRDefault="00C46AF9" w:rsidP="00CB28E2">
      <w:pPr>
        <w:pStyle w:val="afc"/>
      </w:pPr>
      <w:r w:rsidRPr="007D53B3">
        <w:t>Для хранения данных С</w:t>
      </w:r>
      <w:r w:rsidR="001D769D" w:rsidRPr="007D53B3">
        <w:t>истемы должна использоваться</w:t>
      </w:r>
      <w:r w:rsidR="00220B18" w:rsidRPr="007D53B3">
        <w:t xml:space="preserve"> свободная реляционная</w:t>
      </w:r>
      <w:r w:rsidR="001D769D" w:rsidRPr="007D53B3">
        <w:t xml:space="preserve"> система управления базами данных </w:t>
      </w:r>
      <w:r w:rsidR="00220B18" w:rsidRPr="00D30D19">
        <w:rPr>
          <w:lang w:val="en-US"/>
        </w:rPr>
        <w:t>MySQL</w:t>
      </w:r>
      <w:r w:rsidR="00220B18" w:rsidRPr="00D30D19">
        <w:t>.</w:t>
      </w:r>
    </w:p>
    <w:p w:rsidR="001D769D" w:rsidRDefault="00D630DC" w:rsidP="00DE311F">
      <w:pPr>
        <w:pStyle w:val="a3"/>
        <w:numPr>
          <w:ilvl w:val="0"/>
          <w:numId w:val="0"/>
        </w:numPr>
        <w:tabs>
          <w:tab w:val="left" w:pos="1680"/>
        </w:tabs>
        <w:ind w:left="1418" w:hanging="709"/>
      </w:pPr>
      <w:bookmarkStart w:id="12" w:name="_Toc117588668"/>
      <w:bookmarkStart w:id="13" w:name="_Toc118461647"/>
      <w:bookmarkStart w:id="14" w:name="_Toc314835543"/>
      <w:bookmarkStart w:id="15" w:name="_Toc526162031"/>
      <w:r>
        <w:t>4.</w:t>
      </w:r>
      <w:r w:rsidR="00DE311F">
        <w:t>3.</w:t>
      </w:r>
      <w:r w:rsidR="00DE311F">
        <w:tab/>
      </w:r>
      <w:r w:rsidR="001D769D" w:rsidRPr="005B1F1E">
        <w:t>Требования к лингвистическому обеспеч</w:t>
      </w:r>
      <w:bookmarkStart w:id="16" w:name="_GoBack"/>
      <w:r w:rsidR="001D769D" w:rsidRPr="005B1F1E">
        <w:t>е</w:t>
      </w:r>
      <w:bookmarkEnd w:id="16"/>
      <w:r w:rsidR="001D769D" w:rsidRPr="005B1F1E">
        <w:t>нию</w:t>
      </w:r>
      <w:bookmarkEnd w:id="12"/>
      <w:r w:rsidR="001D769D" w:rsidRPr="005B1F1E">
        <w:t xml:space="preserve"> </w:t>
      </w:r>
      <w:r w:rsidR="001D769D">
        <w:t>С</w:t>
      </w:r>
      <w:r w:rsidR="001D769D" w:rsidRPr="005B1F1E">
        <w:t>истемы</w:t>
      </w:r>
      <w:bookmarkEnd w:id="13"/>
      <w:bookmarkEnd w:id="14"/>
      <w:bookmarkEnd w:id="15"/>
    </w:p>
    <w:p w:rsidR="00371848" w:rsidRDefault="001D769D" w:rsidP="00CB28E2">
      <w:pPr>
        <w:pStyle w:val="afc"/>
      </w:pPr>
      <w:r w:rsidRPr="005B1F1E">
        <w:t xml:space="preserve">Система должна быть реализована с использованием </w:t>
      </w:r>
      <w:r w:rsidR="00CE6EB1">
        <w:t>сред для построения концептуальных, логических и физических моделей баз данных.</w:t>
      </w:r>
    </w:p>
    <w:p w:rsidR="001D769D" w:rsidRPr="005B1F1E" w:rsidRDefault="00CE6EB1" w:rsidP="00D630DC">
      <w:pPr>
        <w:pStyle w:val="afc"/>
      </w:pPr>
      <w:r>
        <w:t>Для создания базы данных, а также в</w:t>
      </w:r>
      <w:r w:rsidR="001D769D" w:rsidRPr="005B1F1E">
        <w:t xml:space="preserve"> качестве языка манипулирования данными должен быть использован язык </w:t>
      </w:r>
      <w:r w:rsidR="001D769D" w:rsidRPr="00EA5AB0">
        <w:t>SQL</w:t>
      </w:r>
      <w:r w:rsidR="001D769D" w:rsidRPr="005B1F1E">
        <w:t>.</w:t>
      </w:r>
    </w:p>
    <w:p w:rsidR="001D769D" w:rsidRPr="00EA5AB0" w:rsidRDefault="00D630DC" w:rsidP="008E7289">
      <w:pPr>
        <w:pStyle w:val="a4"/>
        <w:numPr>
          <w:ilvl w:val="0"/>
          <w:numId w:val="0"/>
        </w:numPr>
        <w:ind w:left="709"/>
      </w:pPr>
      <w:r>
        <w:t>4.4.</w:t>
      </w:r>
      <w:r>
        <w:tab/>
      </w:r>
      <w:r w:rsidR="001D769D" w:rsidRPr="00EA5AB0">
        <w:t>Системное программное обеспечение</w:t>
      </w:r>
    </w:p>
    <w:p w:rsidR="001D769D" w:rsidRDefault="001D769D" w:rsidP="00CB28E2">
      <w:pPr>
        <w:pStyle w:val="afc"/>
      </w:pPr>
      <w:r w:rsidRPr="005B1F1E">
        <w:t xml:space="preserve">Требования к операционным системам </w:t>
      </w:r>
      <w:r w:rsidR="007305CE">
        <w:t>и программному обеспечению рабочих машин, на которых должна быть развернута система следующая:</w:t>
      </w:r>
      <w:r w:rsidRPr="005B1F1E">
        <w:t xml:space="preserve"> </w:t>
      </w:r>
    </w:p>
    <w:p w:rsidR="007A6092" w:rsidRPr="007A6092" w:rsidRDefault="0026586E" w:rsidP="00CB28E2">
      <w:pPr>
        <w:pStyle w:val="afc"/>
      </w:pPr>
      <w:r>
        <w:rPr>
          <w:rFonts w:eastAsia="Times New Roman"/>
          <w:szCs w:val="24"/>
          <w:lang w:eastAsia="ru-RU"/>
        </w:rPr>
        <w:lastRenderedPageBreak/>
        <w:t xml:space="preserve">Управление системой </w:t>
      </w:r>
      <w:r w:rsidR="007D53B3">
        <w:rPr>
          <w:rFonts w:eastAsia="Times New Roman"/>
          <w:szCs w:val="24"/>
          <w:lang w:eastAsia="ru-RU"/>
        </w:rPr>
        <w:t xml:space="preserve">и ее эксплуатация </w:t>
      </w:r>
      <w:r>
        <w:rPr>
          <w:rFonts w:eastAsia="Times New Roman"/>
          <w:szCs w:val="24"/>
          <w:lang w:eastAsia="ru-RU"/>
        </w:rPr>
        <w:t>должн</w:t>
      </w:r>
      <w:r w:rsidR="007D53B3">
        <w:rPr>
          <w:rFonts w:eastAsia="Times New Roman"/>
          <w:szCs w:val="24"/>
          <w:lang w:eastAsia="ru-RU"/>
        </w:rPr>
        <w:t>ы</w:t>
      </w:r>
      <w:r w:rsidR="007A6092" w:rsidRPr="007A6092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производится</w:t>
      </w:r>
      <w:r w:rsidR="007A6092" w:rsidRPr="007A6092">
        <w:rPr>
          <w:rFonts w:eastAsia="Times New Roman"/>
          <w:szCs w:val="24"/>
          <w:lang w:eastAsia="ru-RU"/>
        </w:rPr>
        <w:t xml:space="preserve"> с использованием </w:t>
      </w:r>
      <w:r w:rsidR="00157085">
        <w:rPr>
          <w:rFonts w:eastAsia="Times New Roman"/>
          <w:szCs w:val="24"/>
          <w:lang w:eastAsia="ru-RU"/>
        </w:rPr>
        <w:t xml:space="preserve">программного обеспечения, предназначенного для управления базами данных, а именно: </w:t>
      </w:r>
      <w:r w:rsidR="00157085">
        <w:rPr>
          <w:rFonts w:eastAsia="Times New Roman"/>
          <w:szCs w:val="24"/>
          <w:lang w:val="en-US" w:eastAsia="ru-RU"/>
        </w:rPr>
        <w:t>MySQL</w:t>
      </w:r>
      <w:r w:rsidR="007D53B3">
        <w:rPr>
          <w:rFonts w:eastAsia="Times New Roman"/>
          <w:szCs w:val="24"/>
          <w:lang w:eastAsia="ru-RU"/>
        </w:rPr>
        <w:t>,</w:t>
      </w:r>
      <w:r w:rsidR="00157085" w:rsidRPr="00157085">
        <w:rPr>
          <w:rFonts w:eastAsia="Times New Roman"/>
          <w:szCs w:val="24"/>
          <w:lang w:eastAsia="ru-RU"/>
        </w:rPr>
        <w:t xml:space="preserve"> </w:t>
      </w:r>
      <w:r w:rsidR="00157085">
        <w:rPr>
          <w:rFonts w:eastAsia="Times New Roman"/>
          <w:szCs w:val="24"/>
          <w:lang w:eastAsia="ru-RU"/>
        </w:rPr>
        <w:t>и</w:t>
      </w:r>
      <w:r w:rsidR="007D53B3">
        <w:rPr>
          <w:rFonts w:eastAsia="Times New Roman"/>
          <w:szCs w:val="24"/>
          <w:lang w:eastAsia="ru-RU"/>
        </w:rPr>
        <w:t xml:space="preserve"> </w:t>
      </w:r>
      <w:r w:rsidR="00157085">
        <w:rPr>
          <w:rFonts w:eastAsia="Times New Roman"/>
          <w:szCs w:val="24"/>
          <w:lang w:eastAsia="ru-RU"/>
        </w:rPr>
        <w:t>системы, представляющей собой интерфейс для администрирования</w:t>
      </w:r>
      <w:r w:rsidR="007D53B3" w:rsidRPr="007D53B3">
        <w:rPr>
          <w:rFonts w:eastAsia="Times New Roman"/>
          <w:szCs w:val="24"/>
          <w:lang w:eastAsia="ru-RU"/>
        </w:rPr>
        <w:t xml:space="preserve">: </w:t>
      </w:r>
      <w:r w:rsidR="007D53B3">
        <w:rPr>
          <w:rFonts w:eastAsia="Times New Roman"/>
          <w:szCs w:val="24"/>
          <w:lang w:val="en-US" w:eastAsia="ru-RU"/>
        </w:rPr>
        <w:t>phpMyAdmin</w:t>
      </w:r>
      <w:r w:rsidR="007D53B3">
        <w:rPr>
          <w:rFonts w:eastAsia="Times New Roman"/>
          <w:szCs w:val="24"/>
          <w:lang w:eastAsia="ru-RU"/>
        </w:rPr>
        <w:t>.</w:t>
      </w:r>
    </w:p>
    <w:p w:rsidR="001D769D" w:rsidRDefault="00D630DC" w:rsidP="00D630DC">
      <w:pPr>
        <w:pStyle w:val="a3"/>
        <w:numPr>
          <w:ilvl w:val="0"/>
          <w:numId w:val="0"/>
        </w:numPr>
        <w:tabs>
          <w:tab w:val="left" w:pos="1680"/>
        </w:tabs>
        <w:ind w:left="1418" w:hanging="709"/>
      </w:pPr>
      <w:bookmarkStart w:id="17" w:name="_Toc117588667"/>
      <w:bookmarkStart w:id="18" w:name="_Toc118461650"/>
      <w:bookmarkStart w:id="19" w:name="_Toc314835547"/>
      <w:bookmarkStart w:id="20" w:name="_Toc526162033"/>
      <w:r>
        <w:t>4.5.</w:t>
      </w:r>
      <w:r>
        <w:tab/>
      </w:r>
      <w:r w:rsidR="001D769D" w:rsidRPr="005B1F1E">
        <w:t>Требования к организационному обеспечению</w:t>
      </w:r>
      <w:bookmarkEnd w:id="17"/>
      <w:r w:rsidR="001D769D" w:rsidRPr="005B1F1E">
        <w:t xml:space="preserve"> системы</w:t>
      </w:r>
      <w:bookmarkEnd w:id="18"/>
      <w:bookmarkEnd w:id="19"/>
      <w:bookmarkEnd w:id="20"/>
    </w:p>
    <w:p w:rsidR="001D769D" w:rsidRDefault="001D769D" w:rsidP="008E7289">
      <w:pPr>
        <w:pStyle w:val="afc"/>
      </w:pPr>
      <w:r w:rsidRPr="005B1F1E">
        <w:t>В части организационного</w:t>
      </w:r>
      <w:r>
        <w:t xml:space="preserve"> обеспечения процесса создания С</w:t>
      </w:r>
      <w:r w:rsidRPr="005B1F1E">
        <w:t xml:space="preserve">истемы </w:t>
      </w:r>
      <w:r w:rsidR="001B41A9">
        <w:t>разработчиками Системы должен быть сформирован отчет, в котором описывается процесс создания с пояснениями по каждому этапу.</w:t>
      </w:r>
      <w:r w:rsidR="00595AF1">
        <w:t xml:space="preserve"> Отчет должен также содержать схемы моделей базы данных на каждом из этапов.</w:t>
      </w:r>
      <w:bookmarkEnd w:id="8"/>
      <w:bookmarkEnd w:id="9"/>
    </w:p>
    <w:sectPr w:rsidR="001D769D" w:rsidSect="002B182F">
      <w:headerReference w:type="default" r:id="rId11"/>
      <w:footerReference w:type="default" r:id="rId12"/>
      <w:pgSz w:w="11906" w:h="16838" w:code="9"/>
      <w:pgMar w:top="851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902" w:rsidRDefault="00622902" w:rsidP="006A7113">
      <w:pPr>
        <w:spacing w:after="0" w:line="240" w:lineRule="auto"/>
      </w:pPr>
      <w:r>
        <w:separator/>
      </w:r>
    </w:p>
  </w:endnote>
  <w:endnote w:type="continuationSeparator" w:id="0">
    <w:p w:rsidR="00622902" w:rsidRDefault="00622902" w:rsidP="006A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501888"/>
      <w:docPartObj>
        <w:docPartGallery w:val="Page Numbers (Bottom of Page)"/>
        <w:docPartUnique/>
      </w:docPartObj>
    </w:sdtPr>
    <w:sdtEndPr/>
    <w:sdtContent>
      <w:p w:rsidR="00D630DC" w:rsidRDefault="00D630D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D19" w:rsidRPr="00D30D19">
          <w:rPr>
            <w:noProof/>
            <w:lang w:val="ru-RU"/>
          </w:rPr>
          <w:t>5</w:t>
        </w:r>
        <w:r>
          <w:fldChar w:fldCharType="end"/>
        </w:r>
      </w:p>
    </w:sdtContent>
  </w:sdt>
  <w:p w:rsidR="00FC6596" w:rsidRDefault="00FC6596">
    <w:pPr>
      <w:pStyle w:val="af2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902" w:rsidRDefault="00622902" w:rsidP="006A7113">
      <w:pPr>
        <w:spacing w:after="0" w:line="240" w:lineRule="auto"/>
      </w:pPr>
      <w:r>
        <w:separator/>
      </w:r>
    </w:p>
  </w:footnote>
  <w:footnote w:type="continuationSeparator" w:id="0">
    <w:p w:rsidR="00622902" w:rsidRDefault="00622902" w:rsidP="006A7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959"/>
      <w:gridCol w:w="2531"/>
      <w:gridCol w:w="6541"/>
    </w:tblGrid>
    <w:tr w:rsidR="00FC6596" w:rsidRPr="00373ADD">
      <w:tc>
        <w:tcPr>
          <w:tcW w:w="959" w:type="dxa"/>
        </w:tcPr>
        <w:p w:rsidR="00FC6596" w:rsidRPr="00AD0BF5" w:rsidRDefault="00FC6596" w:rsidP="00373ADD">
          <w:pPr>
            <w:pStyle w:val="af2"/>
            <w:ind w:firstLine="0"/>
            <w:rPr>
              <w:i/>
              <w:sz w:val="20"/>
              <w:lang w:val="ru-RU" w:eastAsia="en-US"/>
            </w:rPr>
          </w:pPr>
        </w:p>
      </w:tc>
      <w:tc>
        <w:tcPr>
          <w:tcW w:w="2531" w:type="dxa"/>
        </w:tcPr>
        <w:p w:rsidR="00FC6596" w:rsidRPr="00AD0BF5" w:rsidRDefault="00FC6596" w:rsidP="00373ADD">
          <w:pPr>
            <w:pStyle w:val="af2"/>
            <w:ind w:firstLine="0"/>
            <w:jc w:val="left"/>
            <w:rPr>
              <w:i/>
              <w:sz w:val="20"/>
              <w:lang w:val="ru-RU" w:eastAsia="en-US"/>
            </w:rPr>
          </w:pPr>
        </w:p>
      </w:tc>
      <w:tc>
        <w:tcPr>
          <w:tcW w:w="6541" w:type="dxa"/>
        </w:tcPr>
        <w:p w:rsidR="00FC6596" w:rsidRPr="00AD0BF5" w:rsidRDefault="00FC6596" w:rsidP="00373ADD">
          <w:pPr>
            <w:pStyle w:val="af2"/>
            <w:ind w:firstLine="0"/>
            <w:jc w:val="right"/>
            <w:rPr>
              <w:i/>
              <w:sz w:val="20"/>
              <w:lang w:val="ru-RU" w:eastAsia="en-US"/>
            </w:rPr>
          </w:pPr>
        </w:p>
      </w:tc>
    </w:tr>
  </w:tbl>
  <w:p w:rsidR="00FC6596" w:rsidRPr="006101AC" w:rsidRDefault="00FC6596" w:rsidP="006101AC">
    <w:pPr>
      <w:spacing w:after="0"/>
      <w:ind w:firstLine="0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B7DCD"/>
    <w:multiLevelType w:val="hybridMultilevel"/>
    <w:tmpl w:val="016CDD8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3431D"/>
    <w:multiLevelType w:val="multilevel"/>
    <w:tmpl w:val="46BE4E46"/>
    <w:lvl w:ilvl="0">
      <w:start w:val="1"/>
      <w:numFmt w:val="decimal"/>
      <w:lvlText w:val="ПРИЛОЖЕНИЕ %1"/>
      <w:lvlJc w:val="left"/>
      <w:pPr>
        <w:tabs>
          <w:tab w:val="num" w:pos="3240"/>
        </w:tabs>
      </w:pPr>
      <w:rPr>
        <w:rFonts w:ascii="Arial" w:hAnsi="Arial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pStyle w:val="3"/>
      <w:lvlText w:val="%1.%2."/>
      <w:lvlJc w:val="left"/>
      <w:pPr>
        <w:tabs>
          <w:tab w:val="num" w:pos="1429"/>
        </w:tabs>
        <w:ind w:firstLine="709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18"/>
        </w:tabs>
        <w:ind w:firstLine="709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firstLine="709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621"/>
        </w:tabs>
        <w:ind w:left="133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1"/>
        </w:tabs>
        <w:ind w:left="183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01"/>
        </w:tabs>
        <w:ind w:left="234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"/>
        </w:tabs>
        <w:ind w:left="284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1"/>
        </w:tabs>
        <w:ind w:left="3421" w:hanging="1440"/>
      </w:pPr>
      <w:rPr>
        <w:rFonts w:hint="default"/>
      </w:rPr>
    </w:lvl>
  </w:abstractNum>
  <w:abstractNum w:abstractNumId="2" w15:restartNumberingAfterBreak="0">
    <w:nsid w:val="2452273B"/>
    <w:multiLevelType w:val="hybridMultilevel"/>
    <w:tmpl w:val="FB161270"/>
    <w:lvl w:ilvl="0" w:tplc="C1D0FFE0">
      <w:start w:val="1"/>
      <w:numFmt w:val="bullet"/>
      <w:pStyle w:val="01"/>
      <w:lvlText w:val=""/>
      <w:lvlJc w:val="left"/>
      <w:pPr>
        <w:tabs>
          <w:tab w:val="num" w:pos="1418"/>
        </w:tabs>
        <w:ind w:left="1418" w:hanging="454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95761"/>
    <w:multiLevelType w:val="hybridMultilevel"/>
    <w:tmpl w:val="D3A4B94A"/>
    <w:lvl w:ilvl="0" w:tplc="C1D0FFE0">
      <w:start w:val="1"/>
      <w:numFmt w:val="lowerLetter"/>
      <w:pStyle w:val="a"/>
      <w:lvlText w:val="%1)"/>
      <w:lvlJc w:val="left"/>
      <w:pPr>
        <w:tabs>
          <w:tab w:val="num" w:pos="1353"/>
        </w:tabs>
        <w:ind w:left="1353" w:hanging="284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4190003">
      <w:start w:val="1"/>
      <w:numFmt w:val="lowerLetter"/>
      <w:lvlText w:val="%2."/>
      <w:lvlJc w:val="left"/>
      <w:pPr>
        <w:tabs>
          <w:tab w:val="num" w:pos="2572"/>
        </w:tabs>
        <w:ind w:left="257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3292"/>
        </w:tabs>
        <w:ind w:left="3292" w:hanging="180"/>
      </w:pPr>
    </w:lvl>
    <w:lvl w:ilvl="3" w:tplc="04190001">
      <w:start w:val="1"/>
      <w:numFmt w:val="decimal"/>
      <w:lvlText w:val="%4."/>
      <w:lvlJc w:val="left"/>
      <w:pPr>
        <w:tabs>
          <w:tab w:val="num" w:pos="4012"/>
        </w:tabs>
        <w:ind w:left="401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4732"/>
        </w:tabs>
        <w:ind w:left="473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5452"/>
        </w:tabs>
        <w:ind w:left="5452" w:hanging="180"/>
      </w:pPr>
    </w:lvl>
    <w:lvl w:ilvl="6" w:tplc="04190001">
      <w:start w:val="1"/>
      <w:numFmt w:val="decimal"/>
      <w:lvlText w:val="%7."/>
      <w:lvlJc w:val="left"/>
      <w:pPr>
        <w:tabs>
          <w:tab w:val="num" w:pos="6172"/>
        </w:tabs>
        <w:ind w:left="617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6892"/>
        </w:tabs>
        <w:ind w:left="689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7612"/>
        </w:tabs>
        <w:ind w:left="7612" w:hanging="180"/>
      </w:pPr>
    </w:lvl>
  </w:abstractNum>
  <w:abstractNum w:abstractNumId="4" w15:restartNumberingAfterBreak="0">
    <w:nsid w:val="375A493E"/>
    <w:multiLevelType w:val="hybridMultilevel"/>
    <w:tmpl w:val="24AC2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3F4B0B"/>
    <w:multiLevelType w:val="hybridMultilevel"/>
    <w:tmpl w:val="43A6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75145"/>
    <w:multiLevelType w:val="hybridMultilevel"/>
    <w:tmpl w:val="33F6B21C"/>
    <w:lvl w:ilvl="0" w:tplc="A992DAA2">
      <w:start w:val="1"/>
      <w:numFmt w:val="bullet"/>
      <w:pStyle w:val="a0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0432A"/>
    <w:multiLevelType w:val="hybridMultilevel"/>
    <w:tmpl w:val="61E053E4"/>
    <w:lvl w:ilvl="0" w:tplc="0419000F">
      <w:start w:val="1"/>
      <w:numFmt w:val="decimal"/>
      <w:pStyle w:val="010"/>
      <w:lvlText w:val="%1)"/>
      <w:lvlJc w:val="left"/>
      <w:pPr>
        <w:tabs>
          <w:tab w:val="num" w:pos="1418"/>
        </w:tabs>
        <w:ind w:left="1418" w:hanging="45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333D33"/>
    <w:multiLevelType w:val="hybridMultilevel"/>
    <w:tmpl w:val="86BC76FA"/>
    <w:lvl w:ilvl="0" w:tplc="D2E05806">
      <w:start w:val="1"/>
      <w:numFmt w:val="bullet"/>
      <w:pStyle w:val="02"/>
      <w:lvlText w:val=""/>
      <w:lvlJc w:val="left"/>
      <w:pPr>
        <w:tabs>
          <w:tab w:val="num" w:pos="1871"/>
        </w:tabs>
        <w:ind w:left="1871" w:hanging="453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D188B"/>
    <w:multiLevelType w:val="hybridMultilevel"/>
    <w:tmpl w:val="6BF055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E0F4A"/>
    <w:multiLevelType w:val="hybridMultilevel"/>
    <w:tmpl w:val="6C5A56D4"/>
    <w:lvl w:ilvl="0" w:tplc="C1D0FFE0">
      <w:start w:val="1"/>
      <w:numFmt w:val="decimal"/>
      <w:pStyle w:val="a1"/>
      <w:lvlText w:val="Приложение 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A239D4"/>
    <w:multiLevelType w:val="multilevel"/>
    <w:tmpl w:val="F9ACFB5E"/>
    <w:lvl w:ilvl="0">
      <w:start w:val="1"/>
      <w:numFmt w:val="decimal"/>
      <w:pStyle w:val="03"/>
      <w:lvlText w:val="%1."/>
      <w:lvlJc w:val="left"/>
      <w:pPr>
        <w:ind w:left="1134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lvlText w:val="%1.%2"/>
      <w:lvlJc w:val="left"/>
      <w:pPr>
        <w:ind w:left="1159" w:hanging="45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isLgl/>
      <w:lvlText w:val="%1.%2.%3"/>
      <w:lvlJc w:val="left"/>
      <w:pPr>
        <w:ind w:left="1778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762664DC"/>
    <w:multiLevelType w:val="multilevel"/>
    <w:tmpl w:val="3536A158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1134" w:hanging="425"/>
      </w:pPr>
      <w:rPr>
        <w:rFonts w:hint="default"/>
      </w:rPr>
    </w:lvl>
    <w:lvl w:ilvl="1">
      <w:start w:val="1"/>
      <w:numFmt w:val="decimal"/>
      <w:pStyle w:val="a2"/>
      <w:isLgl/>
      <w:lvlText w:val="%1.%2."/>
      <w:lvlJc w:val="left"/>
      <w:pPr>
        <w:tabs>
          <w:tab w:val="num" w:pos="0"/>
        </w:tabs>
        <w:ind w:left="1247" w:hanging="538"/>
      </w:pPr>
      <w:rPr>
        <w:rFonts w:hint="default"/>
      </w:rPr>
    </w:lvl>
    <w:lvl w:ilvl="2">
      <w:start w:val="1"/>
      <w:numFmt w:val="decimal"/>
      <w:pStyle w:val="a3"/>
      <w:isLgl/>
      <w:lvlText w:val="%1.%2.%3."/>
      <w:lvlJc w:val="left"/>
      <w:pPr>
        <w:tabs>
          <w:tab w:val="num" w:pos="0"/>
        </w:tabs>
        <w:ind w:left="1418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a4"/>
      <w:isLgl/>
      <w:lvlText w:val="%1.%2.%3.%4."/>
      <w:lvlJc w:val="left"/>
      <w:pPr>
        <w:tabs>
          <w:tab w:val="num" w:pos="0"/>
        </w:tabs>
        <w:ind w:left="2268" w:hanging="155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134" w:hanging="42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134" w:hanging="42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134" w:hanging="425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134" w:hanging="425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1134" w:hanging="425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  <w:num w:numId="11">
    <w:abstractNumId w:val="5"/>
  </w:num>
  <w:num w:numId="12">
    <w:abstractNumId w:val="9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0E"/>
    <w:rsid w:val="00006DAA"/>
    <w:rsid w:val="00007ED1"/>
    <w:rsid w:val="00012240"/>
    <w:rsid w:val="000152CC"/>
    <w:rsid w:val="00016810"/>
    <w:rsid w:val="00020E1A"/>
    <w:rsid w:val="0004099A"/>
    <w:rsid w:val="00054F2C"/>
    <w:rsid w:val="00061937"/>
    <w:rsid w:val="00081215"/>
    <w:rsid w:val="00086608"/>
    <w:rsid w:val="0008743E"/>
    <w:rsid w:val="000875C5"/>
    <w:rsid w:val="000A28C0"/>
    <w:rsid w:val="000A512E"/>
    <w:rsid w:val="000A60AD"/>
    <w:rsid w:val="000B02AD"/>
    <w:rsid w:val="000B5EEE"/>
    <w:rsid w:val="000D0519"/>
    <w:rsid w:val="000D556E"/>
    <w:rsid w:val="000E315B"/>
    <w:rsid w:val="000E35DE"/>
    <w:rsid w:val="00111289"/>
    <w:rsid w:val="00141E9C"/>
    <w:rsid w:val="00142E46"/>
    <w:rsid w:val="00156ABD"/>
    <w:rsid w:val="00157085"/>
    <w:rsid w:val="001633D5"/>
    <w:rsid w:val="00166C2E"/>
    <w:rsid w:val="0018506F"/>
    <w:rsid w:val="00185D1B"/>
    <w:rsid w:val="0019139E"/>
    <w:rsid w:val="001926B3"/>
    <w:rsid w:val="001A57AA"/>
    <w:rsid w:val="001A7FA5"/>
    <w:rsid w:val="001B14D8"/>
    <w:rsid w:val="001B41A9"/>
    <w:rsid w:val="001B60B9"/>
    <w:rsid w:val="001D769D"/>
    <w:rsid w:val="001E1096"/>
    <w:rsid w:val="001F1A23"/>
    <w:rsid w:val="001F611A"/>
    <w:rsid w:val="001F6EAC"/>
    <w:rsid w:val="002044C6"/>
    <w:rsid w:val="00211F6F"/>
    <w:rsid w:val="002129F4"/>
    <w:rsid w:val="00217502"/>
    <w:rsid w:val="00220B18"/>
    <w:rsid w:val="00221A2D"/>
    <w:rsid w:val="00233046"/>
    <w:rsid w:val="00235C9D"/>
    <w:rsid w:val="0024495D"/>
    <w:rsid w:val="00254D15"/>
    <w:rsid w:val="0026586E"/>
    <w:rsid w:val="002708FC"/>
    <w:rsid w:val="00272FD6"/>
    <w:rsid w:val="00286F84"/>
    <w:rsid w:val="002942C9"/>
    <w:rsid w:val="002B182F"/>
    <w:rsid w:val="002B6075"/>
    <w:rsid w:val="002B616C"/>
    <w:rsid w:val="002E13E1"/>
    <w:rsid w:val="002E2C42"/>
    <w:rsid w:val="002E35C1"/>
    <w:rsid w:val="002E504E"/>
    <w:rsid w:val="002F1FED"/>
    <w:rsid w:val="002F58EF"/>
    <w:rsid w:val="0030023C"/>
    <w:rsid w:val="00310991"/>
    <w:rsid w:val="0031141A"/>
    <w:rsid w:val="003320B9"/>
    <w:rsid w:val="00332CFE"/>
    <w:rsid w:val="00337F09"/>
    <w:rsid w:val="00340626"/>
    <w:rsid w:val="003414C4"/>
    <w:rsid w:val="0034163C"/>
    <w:rsid w:val="00345FEB"/>
    <w:rsid w:val="003473B2"/>
    <w:rsid w:val="00360DD0"/>
    <w:rsid w:val="003612D7"/>
    <w:rsid w:val="00371627"/>
    <w:rsid w:val="00371848"/>
    <w:rsid w:val="003724F1"/>
    <w:rsid w:val="00373ADD"/>
    <w:rsid w:val="003828C0"/>
    <w:rsid w:val="0039100A"/>
    <w:rsid w:val="00391A68"/>
    <w:rsid w:val="00392DB1"/>
    <w:rsid w:val="00394FC7"/>
    <w:rsid w:val="003A142D"/>
    <w:rsid w:val="003A4304"/>
    <w:rsid w:val="003B2669"/>
    <w:rsid w:val="003B339F"/>
    <w:rsid w:val="003C4C77"/>
    <w:rsid w:val="003C66C7"/>
    <w:rsid w:val="003D2EBD"/>
    <w:rsid w:val="003D7918"/>
    <w:rsid w:val="003E3B76"/>
    <w:rsid w:val="003F6092"/>
    <w:rsid w:val="00402756"/>
    <w:rsid w:val="00402B9A"/>
    <w:rsid w:val="00410B52"/>
    <w:rsid w:val="004264EC"/>
    <w:rsid w:val="00435865"/>
    <w:rsid w:val="004470BE"/>
    <w:rsid w:val="00456364"/>
    <w:rsid w:val="004576C6"/>
    <w:rsid w:val="004609EA"/>
    <w:rsid w:val="00472F9D"/>
    <w:rsid w:val="004775A3"/>
    <w:rsid w:val="004845D0"/>
    <w:rsid w:val="00485CD5"/>
    <w:rsid w:val="00486813"/>
    <w:rsid w:val="00493F5D"/>
    <w:rsid w:val="00495329"/>
    <w:rsid w:val="004971C2"/>
    <w:rsid w:val="004A3084"/>
    <w:rsid w:val="004C71F2"/>
    <w:rsid w:val="004D5EC9"/>
    <w:rsid w:val="004E78CE"/>
    <w:rsid w:val="004E7DA7"/>
    <w:rsid w:val="004F0CF0"/>
    <w:rsid w:val="004F16E9"/>
    <w:rsid w:val="00510F1B"/>
    <w:rsid w:val="005138E6"/>
    <w:rsid w:val="00514C56"/>
    <w:rsid w:val="005157C6"/>
    <w:rsid w:val="0052726C"/>
    <w:rsid w:val="005274FE"/>
    <w:rsid w:val="00530A8F"/>
    <w:rsid w:val="005556C3"/>
    <w:rsid w:val="0057078D"/>
    <w:rsid w:val="00575C76"/>
    <w:rsid w:val="00576188"/>
    <w:rsid w:val="005772A4"/>
    <w:rsid w:val="00582660"/>
    <w:rsid w:val="00582815"/>
    <w:rsid w:val="005858EF"/>
    <w:rsid w:val="005860C1"/>
    <w:rsid w:val="00594A9D"/>
    <w:rsid w:val="00595AF1"/>
    <w:rsid w:val="005A5E83"/>
    <w:rsid w:val="005A6B19"/>
    <w:rsid w:val="005B11D8"/>
    <w:rsid w:val="005B4EB0"/>
    <w:rsid w:val="005C211A"/>
    <w:rsid w:val="005C4D08"/>
    <w:rsid w:val="005D4FF5"/>
    <w:rsid w:val="005F0656"/>
    <w:rsid w:val="0060281D"/>
    <w:rsid w:val="00603112"/>
    <w:rsid w:val="00604F2C"/>
    <w:rsid w:val="006054A7"/>
    <w:rsid w:val="006101AC"/>
    <w:rsid w:val="00612549"/>
    <w:rsid w:val="0062089C"/>
    <w:rsid w:val="00622028"/>
    <w:rsid w:val="00622902"/>
    <w:rsid w:val="00626F93"/>
    <w:rsid w:val="006451BE"/>
    <w:rsid w:val="006451DE"/>
    <w:rsid w:val="00645EBF"/>
    <w:rsid w:val="00650298"/>
    <w:rsid w:val="0065568C"/>
    <w:rsid w:val="00655A37"/>
    <w:rsid w:val="00661EBB"/>
    <w:rsid w:val="00674172"/>
    <w:rsid w:val="006833B0"/>
    <w:rsid w:val="006903F9"/>
    <w:rsid w:val="0069786E"/>
    <w:rsid w:val="006A3C28"/>
    <w:rsid w:val="006A7113"/>
    <w:rsid w:val="006B0939"/>
    <w:rsid w:val="006B4466"/>
    <w:rsid w:val="006B6D95"/>
    <w:rsid w:val="006C270E"/>
    <w:rsid w:val="006C27A7"/>
    <w:rsid w:val="006C4DA6"/>
    <w:rsid w:val="006D24F9"/>
    <w:rsid w:val="006D5590"/>
    <w:rsid w:val="006F1843"/>
    <w:rsid w:val="006F4C7B"/>
    <w:rsid w:val="007037E5"/>
    <w:rsid w:val="007139F2"/>
    <w:rsid w:val="007305CE"/>
    <w:rsid w:val="007325A3"/>
    <w:rsid w:val="0073703B"/>
    <w:rsid w:val="0074570B"/>
    <w:rsid w:val="00757FB5"/>
    <w:rsid w:val="00765F0E"/>
    <w:rsid w:val="007771CD"/>
    <w:rsid w:val="00780F13"/>
    <w:rsid w:val="00790969"/>
    <w:rsid w:val="00790D69"/>
    <w:rsid w:val="007949EF"/>
    <w:rsid w:val="00796305"/>
    <w:rsid w:val="0079750A"/>
    <w:rsid w:val="007A6092"/>
    <w:rsid w:val="007B4AEA"/>
    <w:rsid w:val="007B50FF"/>
    <w:rsid w:val="007B6C25"/>
    <w:rsid w:val="007C2DDB"/>
    <w:rsid w:val="007C78BF"/>
    <w:rsid w:val="007D53B3"/>
    <w:rsid w:val="007E327B"/>
    <w:rsid w:val="007E3883"/>
    <w:rsid w:val="007E3B2E"/>
    <w:rsid w:val="007E6CAD"/>
    <w:rsid w:val="007F091E"/>
    <w:rsid w:val="008031FA"/>
    <w:rsid w:val="00804CEA"/>
    <w:rsid w:val="00804D3E"/>
    <w:rsid w:val="00810F98"/>
    <w:rsid w:val="00813846"/>
    <w:rsid w:val="008205DD"/>
    <w:rsid w:val="00823875"/>
    <w:rsid w:val="008253A3"/>
    <w:rsid w:val="0082599D"/>
    <w:rsid w:val="008334FA"/>
    <w:rsid w:val="00836D78"/>
    <w:rsid w:val="0083731D"/>
    <w:rsid w:val="0084250D"/>
    <w:rsid w:val="0085068A"/>
    <w:rsid w:val="00863CBC"/>
    <w:rsid w:val="00872593"/>
    <w:rsid w:val="0088016E"/>
    <w:rsid w:val="008A6923"/>
    <w:rsid w:val="008A7ADC"/>
    <w:rsid w:val="008B005D"/>
    <w:rsid w:val="008B1C46"/>
    <w:rsid w:val="008C03DF"/>
    <w:rsid w:val="008C0C3E"/>
    <w:rsid w:val="008C62C7"/>
    <w:rsid w:val="008E0126"/>
    <w:rsid w:val="008E488D"/>
    <w:rsid w:val="008E7289"/>
    <w:rsid w:val="008F4A9E"/>
    <w:rsid w:val="009149F7"/>
    <w:rsid w:val="0091561C"/>
    <w:rsid w:val="00915C90"/>
    <w:rsid w:val="009247B2"/>
    <w:rsid w:val="00925746"/>
    <w:rsid w:val="0093134A"/>
    <w:rsid w:val="00932917"/>
    <w:rsid w:val="00937253"/>
    <w:rsid w:val="0093742A"/>
    <w:rsid w:val="0095037E"/>
    <w:rsid w:val="0095597D"/>
    <w:rsid w:val="00957586"/>
    <w:rsid w:val="009633DB"/>
    <w:rsid w:val="00965D7B"/>
    <w:rsid w:val="00973746"/>
    <w:rsid w:val="009769E1"/>
    <w:rsid w:val="00976D84"/>
    <w:rsid w:val="009817E0"/>
    <w:rsid w:val="00992E2C"/>
    <w:rsid w:val="00996D4B"/>
    <w:rsid w:val="009A1E5F"/>
    <w:rsid w:val="009C3D51"/>
    <w:rsid w:val="009C50E8"/>
    <w:rsid w:val="009C5672"/>
    <w:rsid w:val="009D2234"/>
    <w:rsid w:val="009E044D"/>
    <w:rsid w:val="009E4110"/>
    <w:rsid w:val="009F26BB"/>
    <w:rsid w:val="009F42AB"/>
    <w:rsid w:val="00A00E76"/>
    <w:rsid w:val="00A01D1A"/>
    <w:rsid w:val="00A03C84"/>
    <w:rsid w:val="00A03F1B"/>
    <w:rsid w:val="00A04151"/>
    <w:rsid w:val="00A0416A"/>
    <w:rsid w:val="00A14B8B"/>
    <w:rsid w:val="00A26A7E"/>
    <w:rsid w:val="00A40FFB"/>
    <w:rsid w:val="00A41ED8"/>
    <w:rsid w:val="00A45C37"/>
    <w:rsid w:val="00A4752F"/>
    <w:rsid w:val="00A60218"/>
    <w:rsid w:val="00A75454"/>
    <w:rsid w:val="00A91FC5"/>
    <w:rsid w:val="00AA25AC"/>
    <w:rsid w:val="00AA32F5"/>
    <w:rsid w:val="00AA6C46"/>
    <w:rsid w:val="00AB363D"/>
    <w:rsid w:val="00AB3973"/>
    <w:rsid w:val="00AB5939"/>
    <w:rsid w:val="00AC63B9"/>
    <w:rsid w:val="00AC67DA"/>
    <w:rsid w:val="00AD0BF5"/>
    <w:rsid w:val="00AD7813"/>
    <w:rsid w:val="00AE2AD4"/>
    <w:rsid w:val="00AF50B2"/>
    <w:rsid w:val="00B105C2"/>
    <w:rsid w:val="00B13A38"/>
    <w:rsid w:val="00B27C7D"/>
    <w:rsid w:val="00B41F7A"/>
    <w:rsid w:val="00B54F5B"/>
    <w:rsid w:val="00B7617F"/>
    <w:rsid w:val="00B842F4"/>
    <w:rsid w:val="00B8607A"/>
    <w:rsid w:val="00B86431"/>
    <w:rsid w:val="00B92278"/>
    <w:rsid w:val="00B94225"/>
    <w:rsid w:val="00B9455A"/>
    <w:rsid w:val="00B96AF0"/>
    <w:rsid w:val="00BA4537"/>
    <w:rsid w:val="00BA7134"/>
    <w:rsid w:val="00BB20C0"/>
    <w:rsid w:val="00BB29D2"/>
    <w:rsid w:val="00BD00F8"/>
    <w:rsid w:val="00BD017D"/>
    <w:rsid w:val="00BD2066"/>
    <w:rsid w:val="00BE777A"/>
    <w:rsid w:val="00BF2F48"/>
    <w:rsid w:val="00C0048A"/>
    <w:rsid w:val="00C13B53"/>
    <w:rsid w:val="00C24EE3"/>
    <w:rsid w:val="00C326D6"/>
    <w:rsid w:val="00C330DC"/>
    <w:rsid w:val="00C4160E"/>
    <w:rsid w:val="00C46AF9"/>
    <w:rsid w:val="00C56914"/>
    <w:rsid w:val="00C65548"/>
    <w:rsid w:val="00C6591A"/>
    <w:rsid w:val="00C819A9"/>
    <w:rsid w:val="00C83161"/>
    <w:rsid w:val="00C83F9A"/>
    <w:rsid w:val="00C96A05"/>
    <w:rsid w:val="00CA35F9"/>
    <w:rsid w:val="00CA4401"/>
    <w:rsid w:val="00CA540A"/>
    <w:rsid w:val="00CA577D"/>
    <w:rsid w:val="00CB28E2"/>
    <w:rsid w:val="00CB7016"/>
    <w:rsid w:val="00CC6702"/>
    <w:rsid w:val="00CD239C"/>
    <w:rsid w:val="00CD56C7"/>
    <w:rsid w:val="00CE6EB1"/>
    <w:rsid w:val="00D1739B"/>
    <w:rsid w:val="00D23D47"/>
    <w:rsid w:val="00D30106"/>
    <w:rsid w:val="00D30D19"/>
    <w:rsid w:val="00D3156C"/>
    <w:rsid w:val="00D472F5"/>
    <w:rsid w:val="00D630DC"/>
    <w:rsid w:val="00D65452"/>
    <w:rsid w:val="00D714D1"/>
    <w:rsid w:val="00D71D88"/>
    <w:rsid w:val="00D841F1"/>
    <w:rsid w:val="00D96BD5"/>
    <w:rsid w:val="00DA004D"/>
    <w:rsid w:val="00DA1349"/>
    <w:rsid w:val="00DA36C4"/>
    <w:rsid w:val="00DA6715"/>
    <w:rsid w:val="00DB173D"/>
    <w:rsid w:val="00DC7A2F"/>
    <w:rsid w:val="00DD0E00"/>
    <w:rsid w:val="00DD168A"/>
    <w:rsid w:val="00DD39CB"/>
    <w:rsid w:val="00DE0813"/>
    <w:rsid w:val="00DE311F"/>
    <w:rsid w:val="00DE471D"/>
    <w:rsid w:val="00DF5CB6"/>
    <w:rsid w:val="00E029E9"/>
    <w:rsid w:val="00E06363"/>
    <w:rsid w:val="00E12268"/>
    <w:rsid w:val="00E207E3"/>
    <w:rsid w:val="00E30977"/>
    <w:rsid w:val="00E32F1C"/>
    <w:rsid w:val="00E465C5"/>
    <w:rsid w:val="00E60E05"/>
    <w:rsid w:val="00E70A4C"/>
    <w:rsid w:val="00E70ED7"/>
    <w:rsid w:val="00E76A1A"/>
    <w:rsid w:val="00E805EB"/>
    <w:rsid w:val="00E8293C"/>
    <w:rsid w:val="00E93D30"/>
    <w:rsid w:val="00EA008B"/>
    <w:rsid w:val="00EA04A1"/>
    <w:rsid w:val="00EA370D"/>
    <w:rsid w:val="00EA51FB"/>
    <w:rsid w:val="00EA5AB0"/>
    <w:rsid w:val="00EA6C75"/>
    <w:rsid w:val="00EB6F88"/>
    <w:rsid w:val="00EC23B3"/>
    <w:rsid w:val="00EF0E3D"/>
    <w:rsid w:val="00EF7A58"/>
    <w:rsid w:val="00F01C58"/>
    <w:rsid w:val="00F02EAA"/>
    <w:rsid w:val="00F121B5"/>
    <w:rsid w:val="00F16675"/>
    <w:rsid w:val="00F30381"/>
    <w:rsid w:val="00F354B5"/>
    <w:rsid w:val="00F402EC"/>
    <w:rsid w:val="00F41439"/>
    <w:rsid w:val="00F524F9"/>
    <w:rsid w:val="00F54553"/>
    <w:rsid w:val="00F56CF7"/>
    <w:rsid w:val="00F63164"/>
    <w:rsid w:val="00F652A2"/>
    <w:rsid w:val="00F6713E"/>
    <w:rsid w:val="00F679E8"/>
    <w:rsid w:val="00F71185"/>
    <w:rsid w:val="00F7547D"/>
    <w:rsid w:val="00F80870"/>
    <w:rsid w:val="00F83E28"/>
    <w:rsid w:val="00F85261"/>
    <w:rsid w:val="00F94590"/>
    <w:rsid w:val="00FA3A35"/>
    <w:rsid w:val="00FA4BF1"/>
    <w:rsid w:val="00FA6729"/>
    <w:rsid w:val="00FC112A"/>
    <w:rsid w:val="00FC191D"/>
    <w:rsid w:val="00FC339C"/>
    <w:rsid w:val="00FC6038"/>
    <w:rsid w:val="00FC6596"/>
    <w:rsid w:val="00FD12FE"/>
    <w:rsid w:val="00FD4DE6"/>
    <w:rsid w:val="00FD6C70"/>
    <w:rsid w:val="00FE40DA"/>
    <w:rsid w:val="00FF0428"/>
    <w:rsid w:val="00FF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18089C4-5D98-438C-AAFD-576ED302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F85261"/>
    <w:pPr>
      <w:spacing w:after="200"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0">
    <w:name w:val="heading 1"/>
    <w:basedOn w:val="a5"/>
    <w:next w:val="a5"/>
    <w:link w:val="11"/>
    <w:autoRedefine/>
    <w:uiPriority w:val="9"/>
    <w:qFormat/>
    <w:rsid w:val="00F02EAA"/>
    <w:pPr>
      <w:keepNext/>
      <w:keepLines/>
      <w:spacing w:before="480" w:after="0"/>
      <w:ind w:firstLine="0"/>
      <w:jc w:val="center"/>
      <w:outlineLvl w:val="0"/>
    </w:pPr>
    <w:rPr>
      <w:rFonts w:eastAsia="Times New Roman"/>
      <w:b/>
      <w:bCs/>
      <w:caps/>
      <w:sz w:val="28"/>
      <w:szCs w:val="28"/>
      <w:lang w:val="en-US"/>
    </w:rPr>
  </w:style>
  <w:style w:type="paragraph" w:styleId="2">
    <w:name w:val="heading 2"/>
    <w:aliases w:val="Подраздел Знак"/>
    <w:basedOn w:val="a5"/>
    <w:next w:val="a5"/>
    <w:link w:val="20"/>
    <w:uiPriority w:val="9"/>
    <w:qFormat/>
    <w:rsid w:val="00D96BD5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" w:hAnsi="Calibri"/>
      <w:b/>
      <w:bCs/>
      <w:sz w:val="28"/>
      <w:szCs w:val="26"/>
    </w:rPr>
  </w:style>
  <w:style w:type="paragraph" w:styleId="30">
    <w:name w:val="heading 3"/>
    <w:basedOn w:val="a5"/>
    <w:next w:val="2"/>
    <w:link w:val="31"/>
    <w:uiPriority w:val="9"/>
    <w:qFormat/>
    <w:rsid w:val="00D96BD5"/>
    <w:pPr>
      <w:keepNext/>
      <w:keepLines/>
      <w:numPr>
        <w:ilvl w:val="2"/>
        <w:numId w:val="1"/>
      </w:numPr>
      <w:spacing w:after="0"/>
      <w:outlineLvl w:val="2"/>
    </w:pPr>
    <w:rPr>
      <w:rFonts w:ascii="Calibri" w:hAnsi="Calibri"/>
      <w:b/>
      <w:bCs/>
      <w:sz w:val="28"/>
    </w:rPr>
  </w:style>
  <w:style w:type="paragraph" w:styleId="4">
    <w:name w:val="heading 4"/>
    <w:basedOn w:val="a5"/>
    <w:qFormat/>
    <w:rsid w:val="00765F0E"/>
    <w:pPr>
      <w:keepNext/>
      <w:tabs>
        <w:tab w:val="left" w:pos="1418"/>
        <w:tab w:val="num" w:pos="1573"/>
        <w:tab w:val="left" w:pos="1701"/>
        <w:tab w:val="left" w:pos="1843"/>
      </w:tabs>
      <w:spacing w:after="0" w:line="240" w:lineRule="auto"/>
      <w:ind w:left="1573" w:hanging="864"/>
      <w:outlineLvl w:val="3"/>
    </w:pPr>
    <w:rPr>
      <w:rFonts w:eastAsia="Times New Roman" w:cs="Arial"/>
      <w:szCs w:val="24"/>
      <w:lang w:eastAsia="ru-RU"/>
    </w:rPr>
  </w:style>
  <w:style w:type="paragraph" w:styleId="5">
    <w:name w:val="heading 5"/>
    <w:basedOn w:val="a5"/>
    <w:next w:val="a5"/>
    <w:qFormat/>
    <w:rsid w:val="00765F0E"/>
    <w:pPr>
      <w:tabs>
        <w:tab w:val="num" w:pos="1717"/>
      </w:tabs>
      <w:spacing w:before="240" w:after="60" w:line="240" w:lineRule="auto"/>
      <w:ind w:left="1717" w:hanging="1008"/>
      <w:outlineLvl w:val="4"/>
    </w:pPr>
    <w:rPr>
      <w:rFonts w:eastAsia="Times New Roman" w:cs="Arial"/>
      <w:b/>
      <w:bCs/>
      <w:i/>
      <w:iCs/>
      <w:sz w:val="26"/>
      <w:szCs w:val="26"/>
      <w:lang w:eastAsia="ru-RU"/>
    </w:rPr>
  </w:style>
  <w:style w:type="paragraph" w:styleId="6">
    <w:name w:val="heading 6"/>
    <w:aliases w:val="Знак Знак,Знак,Знак Знак Знак Знак,Заголовок 6 Знак Знак,Заголовок 6 Знак,Заголовок 61, Знак, Знак Знак Знак Знак"/>
    <w:basedOn w:val="a5"/>
    <w:next w:val="a5"/>
    <w:link w:val="61"/>
    <w:uiPriority w:val="9"/>
    <w:qFormat/>
    <w:rsid w:val="00272FD6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5"/>
    <w:next w:val="a5"/>
    <w:link w:val="70"/>
    <w:uiPriority w:val="9"/>
    <w:qFormat/>
    <w:rsid w:val="00F01C58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5"/>
    <w:next w:val="a5"/>
    <w:qFormat/>
    <w:rsid w:val="00765F0E"/>
    <w:pPr>
      <w:tabs>
        <w:tab w:val="num" w:pos="2149"/>
      </w:tabs>
      <w:spacing w:after="120" w:line="240" w:lineRule="auto"/>
      <w:ind w:left="2149" w:hanging="1440"/>
      <w:outlineLvl w:val="7"/>
    </w:pPr>
    <w:rPr>
      <w:rFonts w:eastAsia="Times New Roman" w:cs="Arial"/>
      <w:szCs w:val="24"/>
      <w:lang w:eastAsia="ru-RU"/>
    </w:rPr>
  </w:style>
  <w:style w:type="paragraph" w:styleId="9">
    <w:name w:val="heading 9"/>
    <w:basedOn w:val="a5"/>
    <w:next w:val="a5"/>
    <w:link w:val="90"/>
    <w:uiPriority w:val="9"/>
    <w:qFormat/>
    <w:rsid w:val="006C4DA6"/>
    <w:pPr>
      <w:spacing w:before="240" w:after="60"/>
      <w:outlineLvl w:val="8"/>
    </w:pPr>
    <w:rPr>
      <w:rFonts w:ascii="Cambria" w:eastAsia="Times New Roman" w:hAnsi="Cambria"/>
      <w:sz w:val="22"/>
      <w:lang w:val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1"/>
    <w:link w:val="10"/>
    <w:uiPriority w:val="9"/>
    <w:rsid w:val="00F02EAA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aliases w:val="Подраздел Знак Знак"/>
    <w:link w:val="2"/>
    <w:uiPriority w:val="9"/>
    <w:rsid w:val="00D96BD5"/>
    <w:rPr>
      <w:b/>
      <w:bCs/>
      <w:sz w:val="28"/>
      <w:szCs w:val="26"/>
      <w:lang w:eastAsia="en-US"/>
    </w:rPr>
  </w:style>
  <w:style w:type="character" w:customStyle="1" w:styleId="31">
    <w:name w:val="Заголовок 3 Знак"/>
    <w:link w:val="30"/>
    <w:uiPriority w:val="9"/>
    <w:rsid w:val="00D96BD5"/>
    <w:rPr>
      <w:b/>
      <w:bCs/>
      <w:sz w:val="28"/>
      <w:szCs w:val="22"/>
      <w:lang w:eastAsia="en-US"/>
    </w:rPr>
  </w:style>
  <w:style w:type="character" w:customStyle="1" w:styleId="61">
    <w:name w:val="Заголовок 6 Знак1"/>
    <w:aliases w:val="Знак Знак Знак,Знак Знак2,Знак Знак Знак Знак Знак,Заголовок 6 Знак Знак Знак,Заголовок 6 Знак Знак1,Заголовок 61 Знак, Знак Знак, Знак Знак Знак Знак Знак"/>
    <w:link w:val="6"/>
    <w:uiPriority w:val="9"/>
    <w:semiHidden/>
    <w:rsid w:val="00272FD6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F01C58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90">
    <w:name w:val="Заголовок 9 Знак"/>
    <w:link w:val="9"/>
    <w:uiPriority w:val="9"/>
    <w:semiHidden/>
    <w:rsid w:val="006C4DA6"/>
    <w:rPr>
      <w:rFonts w:ascii="Cambria" w:eastAsia="Times New Roman" w:hAnsi="Cambria" w:cs="Times New Roman"/>
      <w:sz w:val="22"/>
      <w:szCs w:val="22"/>
      <w:lang w:eastAsia="en-US"/>
    </w:rPr>
  </w:style>
  <w:style w:type="paragraph" w:styleId="a9">
    <w:name w:val="List Paragraph"/>
    <w:basedOn w:val="a5"/>
    <w:uiPriority w:val="34"/>
    <w:qFormat/>
    <w:rsid w:val="00AD7813"/>
    <w:pPr>
      <w:ind w:left="720"/>
      <w:contextualSpacing/>
    </w:pPr>
  </w:style>
  <w:style w:type="character" w:customStyle="1" w:styleId="wmi-callto">
    <w:name w:val="wmi-callto"/>
    <w:basedOn w:val="a6"/>
    <w:rsid w:val="00332CFE"/>
  </w:style>
  <w:style w:type="character" w:styleId="aa">
    <w:name w:val="Strong"/>
    <w:uiPriority w:val="22"/>
    <w:qFormat/>
    <w:rsid w:val="007E6CAD"/>
    <w:rPr>
      <w:b/>
      <w:bCs/>
    </w:rPr>
  </w:style>
  <w:style w:type="paragraph" w:customStyle="1" w:styleId="SystemName">
    <w:name w:val="System Name"/>
    <w:basedOn w:val="a5"/>
    <w:next w:val="a5"/>
    <w:rsid w:val="00B8607A"/>
    <w:pPr>
      <w:keepLines/>
      <w:spacing w:before="1560" w:after="120" w:line="288" w:lineRule="auto"/>
      <w:ind w:firstLine="0"/>
      <w:jc w:val="center"/>
    </w:pPr>
    <w:rPr>
      <w:rFonts w:eastAsia="Times New Roman"/>
      <w:b/>
      <w:caps/>
      <w:szCs w:val="28"/>
      <w:lang w:val="en-US"/>
    </w:rPr>
  </w:style>
  <w:style w:type="paragraph" w:customStyle="1" w:styleId="ProgramName">
    <w:name w:val="Program Name"/>
    <w:basedOn w:val="a5"/>
    <w:next w:val="a5"/>
    <w:rsid w:val="00B8607A"/>
    <w:pPr>
      <w:keepLines/>
      <w:spacing w:after="0" w:line="288" w:lineRule="auto"/>
      <w:ind w:firstLine="0"/>
      <w:jc w:val="center"/>
    </w:pPr>
    <w:rPr>
      <w:rFonts w:eastAsia="Times New Roman"/>
      <w:b/>
      <w:bCs/>
      <w:caps/>
      <w:sz w:val="28"/>
      <w:szCs w:val="28"/>
    </w:rPr>
  </w:style>
  <w:style w:type="paragraph" w:customStyle="1" w:styleId="DocumentName">
    <w:name w:val="Document Name"/>
    <w:basedOn w:val="a5"/>
    <w:rsid w:val="00B8607A"/>
    <w:pPr>
      <w:suppressAutoHyphens/>
      <w:spacing w:before="120" w:after="120" w:line="288" w:lineRule="auto"/>
      <w:ind w:left="170" w:right="170" w:firstLine="0"/>
      <w:jc w:val="center"/>
    </w:pPr>
    <w:rPr>
      <w:rFonts w:eastAsia="Times New Roman"/>
      <w:b/>
      <w:sz w:val="32"/>
      <w:szCs w:val="36"/>
      <w:lang w:eastAsia="ru-RU"/>
    </w:rPr>
  </w:style>
  <w:style w:type="paragraph" w:customStyle="1" w:styleId="a1">
    <w:name w:val="Приложение"/>
    <w:basedOn w:val="10"/>
    <w:next w:val="a5"/>
    <w:qFormat/>
    <w:rsid w:val="002B182F"/>
    <w:pPr>
      <w:pageBreakBefore/>
      <w:numPr>
        <w:numId w:val="2"/>
      </w:numPr>
      <w:ind w:left="0" w:firstLine="0"/>
    </w:pPr>
  </w:style>
  <w:style w:type="table" w:styleId="ab">
    <w:name w:val="Table Grid"/>
    <w:basedOn w:val="a7"/>
    <w:uiPriority w:val="59"/>
    <w:rsid w:val="009575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Normal (Web)"/>
    <w:basedOn w:val="a5"/>
    <w:rsid w:val="003B33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styleId="HTML">
    <w:name w:val="HTML Preformatted"/>
    <w:basedOn w:val="a5"/>
    <w:link w:val="HTML0"/>
    <w:uiPriority w:val="99"/>
    <w:rsid w:val="003B3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HTML0">
    <w:name w:val="Стандартный HTML Знак"/>
    <w:link w:val="HTML"/>
    <w:uiPriority w:val="99"/>
    <w:rsid w:val="003B33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aliases w:val="Название таблиц"/>
    <w:basedOn w:val="a5"/>
    <w:next w:val="a5"/>
    <w:uiPriority w:val="35"/>
    <w:qFormat/>
    <w:rsid w:val="00156ABD"/>
    <w:pPr>
      <w:spacing w:line="240" w:lineRule="auto"/>
      <w:jc w:val="right"/>
    </w:pPr>
    <w:rPr>
      <w:bCs/>
      <w:szCs w:val="18"/>
    </w:rPr>
  </w:style>
  <w:style w:type="paragraph" w:customStyle="1" w:styleId="p">
    <w:name w:val="p"/>
    <w:basedOn w:val="a5"/>
    <w:rsid w:val="00F679E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styleId="ae">
    <w:name w:val="Body Text Indent"/>
    <w:basedOn w:val="a5"/>
    <w:link w:val="af"/>
    <w:rsid w:val="00BA4537"/>
    <w:pPr>
      <w:spacing w:after="0" w:line="240" w:lineRule="auto"/>
      <w:ind w:firstLine="708"/>
    </w:pPr>
    <w:rPr>
      <w:rFonts w:eastAsia="Times New Roman"/>
      <w:sz w:val="28"/>
      <w:szCs w:val="28"/>
      <w:lang w:val="x-none" w:eastAsia="ru-RU"/>
    </w:rPr>
  </w:style>
  <w:style w:type="character" w:customStyle="1" w:styleId="af">
    <w:name w:val="Основной текст с отступом Знак"/>
    <w:link w:val="ae"/>
    <w:rsid w:val="00BA453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2">
    <w:name w:val="Body Text Indent 3"/>
    <w:basedOn w:val="a5"/>
    <w:link w:val="33"/>
    <w:uiPriority w:val="99"/>
    <w:semiHidden/>
    <w:unhideWhenUsed/>
    <w:rsid w:val="006D559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6D5590"/>
    <w:rPr>
      <w:rFonts w:ascii="Times New Roman" w:hAnsi="Times New Roman"/>
      <w:sz w:val="16"/>
      <w:szCs w:val="16"/>
    </w:rPr>
  </w:style>
  <w:style w:type="paragraph" w:styleId="af0">
    <w:name w:val="header"/>
    <w:basedOn w:val="a5"/>
    <w:link w:val="af1"/>
    <w:uiPriority w:val="99"/>
    <w:unhideWhenUsed/>
    <w:rsid w:val="006A7113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6A7113"/>
    <w:rPr>
      <w:rFonts w:ascii="Times New Roman" w:hAnsi="Times New Roman"/>
      <w:sz w:val="24"/>
    </w:rPr>
  </w:style>
  <w:style w:type="paragraph" w:styleId="af2">
    <w:name w:val="footer"/>
    <w:basedOn w:val="a5"/>
    <w:link w:val="af3"/>
    <w:uiPriority w:val="99"/>
    <w:unhideWhenUsed/>
    <w:rsid w:val="006A7113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f3">
    <w:name w:val="Нижний колонтитул Знак"/>
    <w:link w:val="af2"/>
    <w:uiPriority w:val="99"/>
    <w:rsid w:val="006A7113"/>
    <w:rPr>
      <w:rFonts w:ascii="Times New Roman" w:hAnsi="Times New Roman"/>
      <w:sz w:val="24"/>
    </w:rPr>
  </w:style>
  <w:style w:type="paragraph" w:styleId="af4">
    <w:name w:val="Balloon Text"/>
    <w:basedOn w:val="a5"/>
    <w:link w:val="af5"/>
    <w:uiPriority w:val="99"/>
    <w:semiHidden/>
    <w:unhideWhenUsed/>
    <w:rsid w:val="006A711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5">
    <w:name w:val="Текст выноски Знак"/>
    <w:link w:val="af4"/>
    <w:uiPriority w:val="99"/>
    <w:semiHidden/>
    <w:rsid w:val="006A7113"/>
    <w:rPr>
      <w:rFonts w:ascii="Tahoma" w:hAnsi="Tahoma" w:cs="Tahoma"/>
      <w:sz w:val="16"/>
      <w:szCs w:val="16"/>
    </w:rPr>
  </w:style>
  <w:style w:type="paragraph" w:customStyle="1" w:styleId="af6">
    <w:name w:val="Раздел"/>
    <w:basedOn w:val="10"/>
    <w:next w:val="a5"/>
    <w:qFormat/>
    <w:rsid w:val="006B0939"/>
    <w:pPr>
      <w:ind w:left="1134" w:hanging="425"/>
      <w:jc w:val="left"/>
    </w:pPr>
  </w:style>
  <w:style w:type="paragraph" w:customStyle="1" w:styleId="a2">
    <w:name w:val="Подраздел"/>
    <w:basedOn w:val="2"/>
    <w:next w:val="a5"/>
    <w:qFormat/>
    <w:rsid w:val="00E8293C"/>
    <w:pPr>
      <w:numPr>
        <w:numId w:val="3"/>
      </w:numPr>
      <w:jc w:val="left"/>
    </w:pPr>
  </w:style>
  <w:style w:type="paragraph" w:customStyle="1" w:styleId="a3">
    <w:name w:val="Пункт"/>
    <w:basedOn w:val="a2"/>
    <w:next w:val="a5"/>
    <w:qFormat/>
    <w:rsid w:val="008B005D"/>
    <w:pPr>
      <w:numPr>
        <w:ilvl w:val="2"/>
      </w:numPr>
    </w:pPr>
    <w:rPr>
      <w:rFonts w:ascii="Times New Roman" w:hAnsi="Times New Roman"/>
    </w:rPr>
  </w:style>
  <w:style w:type="paragraph" w:customStyle="1" w:styleId="a4">
    <w:name w:val="Подпункт"/>
    <w:basedOn w:val="a3"/>
    <w:qFormat/>
    <w:rsid w:val="00402756"/>
    <w:pPr>
      <w:numPr>
        <w:ilvl w:val="3"/>
      </w:numPr>
      <w:outlineLvl w:val="3"/>
    </w:pPr>
  </w:style>
  <w:style w:type="paragraph" w:customStyle="1" w:styleId="af7">
    <w:name w:val="Ненумерованные заголовки"/>
    <w:basedOn w:val="10"/>
    <w:qFormat/>
    <w:rsid w:val="0095597D"/>
    <w:pPr>
      <w:spacing w:after="200"/>
    </w:pPr>
    <w:rPr>
      <w:lang w:val="ru-RU"/>
    </w:rPr>
  </w:style>
  <w:style w:type="paragraph" w:styleId="af8">
    <w:name w:val="TOC Heading"/>
    <w:basedOn w:val="10"/>
    <w:next w:val="a5"/>
    <w:uiPriority w:val="39"/>
    <w:qFormat/>
    <w:rsid w:val="00373ADD"/>
    <w:pPr>
      <w:spacing w:line="276" w:lineRule="auto"/>
      <w:jc w:val="left"/>
      <w:outlineLvl w:val="9"/>
    </w:pPr>
    <w:rPr>
      <w:rFonts w:ascii="Cambria" w:hAnsi="Cambria"/>
      <w:caps w:val="0"/>
      <w:color w:val="365F91"/>
      <w:lang w:val="ru-RU"/>
    </w:rPr>
  </w:style>
  <w:style w:type="paragraph" w:styleId="12">
    <w:name w:val="toc 1"/>
    <w:aliases w:val="Содержание"/>
    <w:basedOn w:val="a5"/>
    <w:next w:val="a5"/>
    <w:autoRedefine/>
    <w:uiPriority w:val="39"/>
    <w:unhideWhenUsed/>
    <w:rsid w:val="00D630DC"/>
    <w:pPr>
      <w:tabs>
        <w:tab w:val="left" w:pos="142"/>
        <w:tab w:val="left" w:pos="284"/>
        <w:tab w:val="left" w:pos="425"/>
        <w:tab w:val="left" w:pos="1200"/>
        <w:tab w:val="right" w:leader="dot" w:pos="10195"/>
      </w:tabs>
      <w:spacing w:after="0"/>
      <w:ind w:left="709" w:firstLine="0"/>
    </w:pPr>
    <w:rPr>
      <w:b/>
      <w:caps/>
      <w:noProof/>
      <w:sz w:val="28"/>
    </w:rPr>
  </w:style>
  <w:style w:type="paragraph" w:styleId="21">
    <w:name w:val="toc 2"/>
    <w:basedOn w:val="a5"/>
    <w:next w:val="a5"/>
    <w:autoRedefine/>
    <w:uiPriority w:val="39"/>
    <w:unhideWhenUsed/>
    <w:rsid w:val="005860C1"/>
    <w:pPr>
      <w:spacing w:after="0"/>
      <w:ind w:left="709" w:firstLine="0"/>
    </w:pPr>
    <w:rPr>
      <w:b/>
      <w:sz w:val="28"/>
    </w:rPr>
  </w:style>
  <w:style w:type="character" w:styleId="af9">
    <w:name w:val="Hyperlink"/>
    <w:uiPriority w:val="99"/>
    <w:unhideWhenUsed/>
    <w:rsid w:val="00373ADD"/>
    <w:rPr>
      <w:color w:val="0000FF"/>
      <w:u w:val="single"/>
    </w:rPr>
  </w:style>
  <w:style w:type="paragraph" w:styleId="60">
    <w:name w:val="toc 6"/>
    <w:basedOn w:val="a5"/>
    <w:next w:val="a5"/>
    <w:autoRedefine/>
    <w:uiPriority w:val="39"/>
    <w:semiHidden/>
    <w:unhideWhenUsed/>
    <w:rsid w:val="00373ADD"/>
    <w:pPr>
      <w:ind w:left="1200"/>
    </w:pPr>
  </w:style>
  <w:style w:type="paragraph" w:styleId="afa">
    <w:name w:val="Body Text"/>
    <w:basedOn w:val="a5"/>
    <w:link w:val="afb"/>
    <w:uiPriority w:val="99"/>
    <w:semiHidden/>
    <w:unhideWhenUsed/>
    <w:rsid w:val="006C4DA6"/>
    <w:pPr>
      <w:spacing w:after="120"/>
    </w:pPr>
    <w:rPr>
      <w:lang w:val="x-none"/>
    </w:rPr>
  </w:style>
  <w:style w:type="character" w:customStyle="1" w:styleId="afb">
    <w:name w:val="Основной текст Знак"/>
    <w:link w:val="afa"/>
    <w:uiPriority w:val="99"/>
    <w:semiHidden/>
    <w:rsid w:val="006C4DA6"/>
    <w:rPr>
      <w:rFonts w:ascii="Times New Roman" w:hAnsi="Times New Roman"/>
      <w:sz w:val="24"/>
      <w:szCs w:val="22"/>
      <w:lang w:eastAsia="en-US"/>
    </w:rPr>
  </w:style>
  <w:style w:type="paragraph" w:customStyle="1" w:styleId="afc">
    <w:name w:val="Абзац"/>
    <w:basedOn w:val="a5"/>
    <w:autoRedefine/>
    <w:rsid w:val="00CB28E2"/>
    <w:pPr>
      <w:spacing w:after="0"/>
      <w:contextualSpacing/>
    </w:pPr>
  </w:style>
  <w:style w:type="character" w:styleId="afd">
    <w:name w:val="page number"/>
    <w:basedOn w:val="a6"/>
    <w:rsid w:val="002B182F"/>
  </w:style>
  <w:style w:type="paragraph" w:styleId="34">
    <w:name w:val="toc 3"/>
    <w:basedOn w:val="a5"/>
    <w:next w:val="a5"/>
    <w:autoRedefine/>
    <w:uiPriority w:val="39"/>
    <w:rsid w:val="005860C1"/>
    <w:pPr>
      <w:spacing w:after="0"/>
      <w:ind w:left="709" w:firstLine="0"/>
    </w:pPr>
    <w:rPr>
      <w:b/>
      <w:sz w:val="28"/>
    </w:rPr>
  </w:style>
  <w:style w:type="paragraph" w:customStyle="1" w:styleId="afe">
    <w:name w:val="Заголовок таблицы"/>
    <w:basedOn w:val="a5"/>
    <w:rsid w:val="00371627"/>
    <w:pPr>
      <w:spacing w:after="0"/>
      <w:ind w:firstLine="0"/>
    </w:pPr>
    <w:rPr>
      <w:b/>
    </w:rPr>
  </w:style>
  <w:style w:type="paragraph" w:customStyle="1" w:styleId="-">
    <w:name w:val="Таблица-заголовок"/>
    <w:basedOn w:val="a5"/>
    <w:autoRedefine/>
    <w:rsid w:val="00371627"/>
    <w:pPr>
      <w:spacing w:after="0"/>
      <w:ind w:firstLine="0"/>
    </w:pPr>
    <w:rPr>
      <w:b/>
    </w:rPr>
  </w:style>
  <w:style w:type="paragraph" w:customStyle="1" w:styleId="0">
    <w:name w:val="_Текст0"/>
    <w:rsid w:val="006903F9"/>
    <w:pPr>
      <w:ind w:firstLine="709"/>
      <w:jc w:val="both"/>
    </w:pPr>
    <w:rPr>
      <w:rFonts w:ascii="Arial" w:eastAsia="Times New Roman" w:hAnsi="Arial"/>
      <w:sz w:val="24"/>
      <w:szCs w:val="24"/>
    </w:rPr>
  </w:style>
  <w:style w:type="paragraph" w:customStyle="1" w:styleId="00">
    <w:name w:val="_Текст0_ПереченьТерминов"/>
    <w:rsid w:val="006903F9"/>
    <w:pPr>
      <w:spacing w:before="20" w:after="220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01">
    <w:name w:val="_Текст0_Список 1 уровня"/>
    <w:rsid w:val="00765F0E"/>
    <w:pPr>
      <w:numPr>
        <w:numId w:val="4"/>
      </w:numPr>
      <w:tabs>
        <w:tab w:val="decimal" w:pos="992"/>
      </w:tabs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22">
    <w:name w:val="Стиль Заголовок 2"/>
    <w:aliases w:val="Подраздел + Перед:  0 пт"/>
    <w:basedOn w:val="2"/>
    <w:rsid w:val="00765F0E"/>
    <w:pPr>
      <w:keepLines w:val="0"/>
      <w:numPr>
        <w:numId w:val="0"/>
      </w:numPr>
      <w:tabs>
        <w:tab w:val="left" w:pos="1191"/>
        <w:tab w:val="num" w:pos="1285"/>
      </w:tabs>
      <w:spacing w:before="240" w:line="240" w:lineRule="auto"/>
      <w:ind w:left="1285" w:hanging="576"/>
      <w:jc w:val="left"/>
    </w:pPr>
    <w:rPr>
      <w:rFonts w:cs="Arial"/>
      <w:sz w:val="24"/>
      <w:szCs w:val="24"/>
      <w:lang w:eastAsia="ru-RU"/>
    </w:rPr>
  </w:style>
  <w:style w:type="paragraph" w:customStyle="1" w:styleId="04">
    <w:name w:val="_Текст0 Знак"/>
    <w:rsid w:val="002E13E1"/>
    <w:pPr>
      <w:ind w:firstLine="709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02">
    <w:name w:val="_Текст0_Список 2 уровня"/>
    <w:rsid w:val="001D769D"/>
    <w:pPr>
      <w:numPr>
        <w:numId w:val="5"/>
      </w:numPr>
      <w:tabs>
        <w:tab w:val="left" w:pos="1701"/>
      </w:tabs>
      <w:ind w:left="1702" w:hanging="284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13">
    <w:name w:val="Заголовок 1 Знак"/>
    <w:aliases w:val="Раздел Знак"/>
    <w:rsid w:val="001D769D"/>
    <w:rPr>
      <w:rFonts w:ascii="Arial" w:hAnsi="Arial" w:cs="Arial"/>
      <w:b/>
      <w:bCs/>
      <w:caps/>
      <w:kern w:val="32"/>
      <w:sz w:val="28"/>
      <w:szCs w:val="28"/>
      <w:lang w:val="ru-RU" w:eastAsia="ru-RU"/>
    </w:rPr>
  </w:style>
  <w:style w:type="paragraph" w:customStyle="1" w:styleId="aff">
    <w:name w:val="_Титул_Название изделия"/>
    <w:basedOn w:val="a5"/>
    <w:next w:val="a5"/>
    <w:rsid w:val="001D769D"/>
    <w:pPr>
      <w:spacing w:after="120" w:line="240" w:lineRule="auto"/>
      <w:ind w:firstLine="0"/>
      <w:jc w:val="center"/>
    </w:pPr>
    <w:rPr>
      <w:rFonts w:eastAsia="Times New Roman" w:cs="Arial"/>
      <w:b/>
      <w:bCs/>
      <w:sz w:val="32"/>
      <w:szCs w:val="32"/>
      <w:lang w:eastAsia="ru-RU"/>
    </w:rPr>
  </w:style>
  <w:style w:type="paragraph" w:customStyle="1" w:styleId="aff0">
    <w:name w:val="_Титул_Количество листов"/>
    <w:basedOn w:val="a5"/>
    <w:next w:val="a5"/>
    <w:rsid w:val="001D769D"/>
    <w:pPr>
      <w:spacing w:after="0" w:line="240" w:lineRule="auto"/>
      <w:ind w:firstLine="0"/>
    </w:pPr>
    <w:rPr>
      <w:rFonts w:eastAsia="Times New Roman" w:cs="Arial"/>
      <w:b/>
      <w:bCs/>
      <w:sz w:val="26"/>
      <w:szCs w:val="26"/>
      <w:lang w:eastAsia="ru-RU"/>
    </w:rPr>
  </w:style>
  <w:style w:type="paragraph" w:customStyle="1" w:styleId="aff1">
    <w:name w:val="_Аннотация"/>
    <w:next w:val="a5"/>
    <w:rsid w:val="001D769D"/>
    <w:pPr>
      <w:pageBreakBefore/>
      <w:spacing w:after="280"/>
      <w:jc w:val="center"/>
    </w:pPr>
    <w:rPr>
      <w:rFonts w:ascii="Arial" w:eastAsia="Times New Roman" w:hAnsi="Arial" w:cs="Arial"/>
      <w:b/>
      <w:bCs/>
      <w:caps/>
      <w:sz w:val="28"/>
      <w:szCs w:val="28"/>
    </w:rPr>
  </w:style>
  <w:style w:type="paragraph" w:customStyle="1" w:styleId="aff2">
    <w:name w:val="_Содержание"/>
    <w:next w:val="a5"/>
    <w:rsid w:val="001D769D"/>
    <w:pPr>
      <w:pageBreakBefore/>
      <w:spacing w:before="240" w:after="240"/>
      <w:jc w:val="center"/>
    </w:pPr>
    <w:rPr>
      <w:rFonts w:ascii="Arial" w:eastAsia="Times New Roman" w:hAnsi="Arial" w:cs="Arial"/>
      <w:b/>
      <w:bCs/>
      <w:caps/>
      <w:sz w:val="28"/>
      <w:szCs w:val="28"/>
    </w:rPr>
  </w:style>
  <w:style w:type="character" w:customStyle="1" w:styleId="aff3">
    <w:name w:val="_Символы_Гиперссылки"/>
    <w:rsid w:val="001D769D"/>
    <w:rPr>
      <w:color w:val="0000FF"/>
      <w:lang w:val="ru-RU" w:eastAsia="x-none"/>
    </w:rPr>
  </w:style>
  <w:style w:type="paragraph" w:customStyle="1" w:styleId="aff4">
    <w:name w:val="_Табл_Заголовок"/>
    <w:rsid w:val="001D769D"/>
    <w:pPr>
      <w:keepNext/>
      <w:spacing w:before="60" w:after="60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aff5">
    <w:name w:val="_Рис_Название"/>
    <w:next w:val="a5"/>
    <w:rsid w:val="001D769D"/>
    <w:pPr>
      <w:spacing w:before="120" w:after="120"/>
      <w:jc w:val="center"/>
    </w:pPr>
    <w:rPr>
      <w:rFonts w:ascii="Arial" w:eastAsia="Times New Roman" w:hAnsi="Arial" w:cs="Arial"/>
      <w:sz w:val="24"/>
      <w:szCs w:val="24"/>
    </w:rPr>
  </w:style>
  <w:style w:type="paragraph" w:styleId="aff6">
    <w:name w:val="footnote text"/>
    <w:basedOn w:val="a5"/>
    <w:semiHidden/>
    <w:rsid w:val="001D769D"/>
    <w:pPr>
      <w:spacing w:after="120" w:line="240" w:lineRule="auto"/>
      <w:ind w:firstLine="0"/>
    </w:pPr>
    <w:rPr>
      <w:rFonts w:eastAsia="Times New Roman" w:cs="Arial"/>
      <w:sz w:val="16"/>
      <w:szCs w:val="16"/>
      <w:lang w:eastAsia="ru-RU"/>
    </w:rPr>
  </w:style>
  <w:style w:type="paragraph" w:styleId="40">
    <w:name w:val="toc 4"/>
    <w:basedOn w:val="a5"/>
    <w:next w:val="a5"/>
    <w:autoRedefine/>
    <w:semiHidden/>
    <w:rsid w:val="001D769D"/>
    <w:pPr>
      <w:spacing w:after="120" w:line="240" w:lineRule="auto"/>
      <w:ind w:left="720" w:firstLine="0"/>
    </w:pPr>
    <w:rPr>
      <w:rFonts w:eastAsia="Times New Roman" w:cs="Arial"/>
      <w:szCs w:val="24"/>
      <w:lang w:eastAsia="ru-RU"/>
    </w:rPr>
  </w:style>
  <w:style w:type="paragraph" w:customStyle="1" w:styleId="aff7">
    <w:name w:val="_Рисунок"/>
    <w:next w:val="a5"/>
    <w:rsid w:val="001D769D"/>
    <w:pPr>
      <w:keepNext/>
      <w:spacing w:after="12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05">
    <w:name w:val="_Текст0_Рисунок_название"/>
    <w:basedOn w:val="a5"/>
    <w:rsid w:val="001D769D"/>
    <w:pPr>
      <w:spacing w:before="240" w:after="240" w:line="240" w:lineRule="auto"/>
      <w:ind w:firstLine="0"/>
      <w:jc w:val="center"/>
    </w:pPr>
    <w:rPr>
      <w:rFonts w:eastAsia="Times New Roman" w:cs="Arial"/>
      <w:szCs w:val="24"/>
      <w:lang w:eastAsia="ru-RU"/>
    </w:rPr>
  </w:style>
  <w:style w:type="paragraph" w:customStyle="1" w:styleId="06">
    <w:name w:val="_Текст0_Табл_название"/>
    <w:basedOn w:val="05"/>
    <w:next w:val="04"/>
    <w:rsid w:val="001D769D"/>
    <w:pPr>
      <w:keepNext/>
    </w:pPr>
    <w:rPr>
      <w:b/>
      <w:bCs/>
    </w:rPr>
  </w:style>
  <w:style w:type="paragraph" w:customStyle="1" w:styleId="010">
    <w:name w:val="_Текст0_СписНум 1 уровня"/>
    <w:rsid w:val="001D769D"/>
    <w:pPr>
      <w:numPr>
        <w:numId w:val="7"/>
      </w:numPr>
      <w:spacing w:after="120"/>
      <w:jc w:val="both"/>
    </w:pPr>
    <w:rPr>
      <w:rFonts w:ascii="Arial" w:eastAsia="Times New Roman" w:hAnsi="Arial" w:cs="Arial"/>
      <w:sz w:val="24"/>
      <w:szCs w:val="24"/>
    </w:rPr>
  </w:style>
  <w:style w:type="paragraph" w:styleId="50">
    <w:name w:val="toc 5"/>
    <w:basedOn w:val="a5"/>
    <w:next w:val="a5"/>
    <w:autoRedefine/>
    <w:semiHidden/>
    <w:rsid w:val="001D769D"/>
    <w:pPr>
      <w:spacing w:after="120" w:line="240" w:lineRule="auto"/>
      <w:ind w:left="960" w:firstLine="0"/>
    </w:pPr>
    <w:rPr>
      <w:rFonts w:eastAsia="Times New Roman" w:cs="Arial"/>
      <w:szCs w:val="24"/>
      <w:lang w:eastAsia="ru-RU"/>
    </w:rPr>
  </w:style>
  <w:style w:type="paragraph" w:styleId="71">
    <w:name w:val="toc 7"/>
    <w:basedOn w:val="a5"/>
    <w:next w:val="a5"/>
    <w:autoRedefine/>
    <w:semiHidden/>
    <w:rsid w:val="001D769D"/>
    <w:pPr>
      <w:spacing w:after="120" w:line="240" w:lineRule="auto"/>
      <w:ind w:left="1440" w:firstLine="0"/>
    </w:pPr>
    <w:rPr>
      <w:rFonts w:eastAsia="Times New Roman" w:cs="Arial"/>
      <w:szCs w:val="24"/>
      <w:lang w:eastAsia="ru-RU"/>
    </w:rPr>
  </w:style>
  <w:style w:type="paragraph" w:styleId="80">
    <w:name w:val="toc 8"/>
    <w:basedOn w:val="a5"/>
    <w:next w:val="a5"/>
    <w:autoRedefine/>
    <w:semiHidden/>
    <w:rsid w:val="001D769D"/>
    <w:pPr>
      <w:spacing w:after="120" w:line="240" w:lineRule="auto"/>
      <w:ind w:left="1680" w:firstLine="0"/>
    </w:pPr>
    <w:rPr>
      <w:rFonts w:eastAsia="Times New Roman" w:cs="Arial"/>
      <w:szCs w:val="24"/>
      <w:lang w:eastAsia="ru-RU"/>
    </w:rPr>
  </w:style>
  <w:style w:type="paragraph" w:styleId="91">
    <w:name w:val="toc 9"/>
    <w:basedOn w:val="a5"/>
    <w:next w:val="a5"/>
    <w:autoRedefine/>
    <w:semiHidden/>
    <w:rsid w:val="001D769D"/>
    <w:pPr>
      <w:spacing w:after="120" w:line="240" w:lineRule="auto"/>
      <w:ind w:left="1920" w:firstLine="0"/>
    </w:pPr>
    <w:rPr>
      <w:rFonts w:eastAsia="Times New Roman" w:cs="Arial"/>
      <w:szCs w:val="24"/>
      <w:lang w:eastAsia="ru-RU"/>
    </w:rPr>
  </w:style>
  <w:style w:type="paragraph" w:styleId="aff8">
    <w:name w:val="annotation text"/>
    <w:basedOn w:val="a5"/>
    <w:semiHidden/>
    <w:rsid w:val="001D769D"/>
    <w:pPr>
      <w:spacing w:after="120" w:line="240" w:lineRule="auto"/>
      <w:ind w:firstLine="0"/>
    </w:pPr>
    <w:rPr>
      <w:rFonts w:eastAsia="Times New Roman" w:cs="Arial"/>
      <w:sz w:val="20"/>
      <w:szCs w:val="20"/>
      <w:lang w:eastAsia="ru-RU"/>
    </w:rPr>
  </w:style>
  <w:style w:type="character" w:styleId="aff9">
    <w:name w:val="FollowedHyperlink"/>
    <w:rsid w:val="001D769D"/>
    <w:rPr>
      <w:color w:val="800080"/>
      <w:u w:val="single"/>
    </w:rPr>
  </w:style>
  <w:style w:type="paragraph" w:styleId="affa">
    <w:name w:val="Document Map"/>
    <w:basedOn w:val="a5"/>
    <w:semiHidden/>
    <w:rsid w:val="001D769D"/>
    <w:pPr>
      <w:shd w:val="clear" w:color="auto" w:fill="000080"/>
      <w:spacing w:after="120" w:line="240" w:lineRule="auto"/>
      <w:ind w:firstLine="0"/>
    </w:pPr>
    <w:rPr>
      <w:rFonts w:ascii="Tahoma" w:eastAsia="Times New Roman" w:hAnsi="Tahoma" w:cs="Tahoma"/>
      <w:szCs w:val="24"/>
      <w:lang w:eastAsia="ru-RU"/>
    </w:rPr>
  </w:style>
  <w:style w:type="paragraph" w:customStyle="1" w:styleId="14">
    <w:name w:val="_Приложение_Заголовок 1"/>
    <w:basedOn w:val="10"/>
    <w:next w:val="23"/>
    <w:rsid w:val="001D769D"/>
    <w:pPr>
      <w:keepLines w:val="0"/>
      <w:tabs>
        <w:tab w:val="left" w:pos="397"/>
        <w:tab w:val="num" w:pos="3240"/>
      </w:tabs>
      <w:spacing w:before="0" w:line="240" w:lineRule="auto"/>
      <w:jc w:val="right"/>
    </w:pPr>
    <w:rPr>
      <w:rFonts w:cs="Arial"/>
      <w:kern w:val="32"/>
      <w:lang w:val="ru-RU" w:eastAsia="ru-RU"/>
    </w:rPr>
  </w:style>
  <w:style w:type="paragraph" w:customStyle="1" w:styleId="23">
    <w:name w:val="_Приложение_Заголовок 2"/>
    <w:basedOn w:val="2"/>
    <w:rsid w:val="001D769D"/>
    <w:pPr>
      <w:keepLines w:val="0"/>
      <w:numPr>
        <w:ilvl w:val="0"/>
        <w:numId w:val="0"/>
      </w:numPr>
      <w:tabs>
        <w:tab w:val="left" w:pos="1191"/>
        <w:tab w:val="num" w:pos="1429"/>
      </w:tabs>
      <w:spacing w:before="0" w:line="240" w:lineRule="auto"/>
      <w:jc w:val="left"/>
    </w:pPr>
    <w:rPr>
      <w:rFonts w:cs="Arial"/>
      <w:sz w:val="24"/>
      <w:szCs w:val="24"/>
      <w:lang w:eastAsia="ru-RU"/>
    </w:rPr>
  </w:style>
  <w:style w:type="paragraph" w:customStyle="1" w:styleId="3">
    <w:name w:val="_Приложение_Заголовок 3"/>
    <w:basedOn w:val="30"/>
    <w:rsid w:val="001D769D"/>
    <w:pPr>
      <w:keepLines w:val="0"/>
      <w:numPr>
        <w:numId w:val="6"/>
      </w:numPr>
      <w:spacing w:line="240" w:lineRule="auto"/>
      <w:ind w:left="0" w:firstLine="0"/>
      <w:jc w:val="left"/>
    </w:pPr>
    <w:rPr>
      <w:rFonts w:cs="Arial"/>
      <w:b w:val="0"/>
      <w:bCs w:val="0"/>
      <w:i/>
      <w:iCs/>
      <w:sz w:val="24"/>
      <w:szCs w:val="24"/>
      <w:lang w:eastAsia="ru-RU"/>
    </w:rPr>
  </w:style>
  <w:style w:type="paragraph" w:styleId="affb">
    <w:name w:val="Title"/>
    <w:basedOn w:val="a5"/>
    <w:qFormat/>
    <w:rsid w:val="001D769D"/>
    <w:pPr>
      <w:spacing w:after="0"/>
      <w:ind w:firstLine="0"/>
      <w:jc w:val="center"/>
      <w:outlineLvl w:val="0"/>
    </w:pPr>
    <w:rPr>
      <w:rFonts w:eastAsia="Times New Roman" w:cs="Arial"/>
      <w:kern w:val="28"/>
      <w:sz w:val="26"/>
      <w:szCs w:val="26"/>
      <w:lang w:eastAsia="ru-RU"/>
    </w:rPr>
  </w:style>
  <w:style w:type="paragraph" w:styleId="affc">
    <w:name w:val="Plain Text"/>
    <w:basedOn w:val="a5"/>
    <w:rsid w:val="001D769D"/>
    <w:pPr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d">
    <w:name w:val="Т_ТАБЛ"/>
    <w:basedOn w:val="a5"/>
    <w:rsid w:val="001D769D"/>
    <w:pPr>
      <w:spacing w:after="0" w:line="240" w:lineRule="auto"/>
      <w:ind w:firstLine="0"/>
      <w:jc w:val="left"/>
    </w:pPr>
    <w:rPr>
      <w:rFonts w:eastAsia="Times New Roman" w:cs="Arial"/>
      <w:szCs w:val="24"/>
      <w:lang w:eastAsia="ru-RU"/>
    </w:rPr>
  </w:style>
  <w:style w:type="character" w:customStyle="1" w:styleId="affe">
    <w:name w:val="Т_ТАБЛ Знак"/>
    <w:rsid w:val="001D769D"/>
    <w:rPr>
      <w:rFonts w:ascii="Arial" w:hAnsi="Arial" w:cs="Arial"/>
      <w:sz w:val="24"/>
      <w:szCs w:val="24"/>
      <w:lang w:val="ru-RU" w:eastAsia="ru-RU"/>
    </w:rPr>
  </w:style>
  <w:style w:type="paragraph" w:customStyle="1" w:styleId="afff">
    <w:name w:val="Обычный.Абзац"/>
    <w:autoRedefine/>
    <w:rsid w:val="001D769D"/>
    <w:pPr>
      <w:ind w:firstLine="680"/>
      <w:jc w:val="both"/>
    </w:pPr>
    <w:rPr>
      <w:rFonts w:ascii="Times New Roman" w:eastAsia="Times New Roman" w:hAnsi="Times New Roman"/>
      <w:sz w:val="24"/>
      <w:szCs w:val="24"/>
    </w:rPr>
  </w:style>
  <w:style w:type="paragraph" w:styleId="afff0">
    <w:name w:val="Body Text First Indent"/>
    <w:basedOn w:val="afa"/>
    <w:rsid w:val="001D769D"/>
    <w:pPr>
      <w:spacing w:line="240" w:lineRule="auto"/>
      <w:ind w:firstLine="210"/>
    </w:pPr>
    <w:rPr>
      <w:rFonts w:eastAsia="Times New Roman" w:cs="Arial"/>
      <w:szCs w:val="24"/>
      <w:lang w:eastAsia="ru-RU"/>
    </w:rPr>
  </w:style>
  <w:style w:type="paragraph" w:customStyle="1" w:styleId="a">
    <w:name w:val="Список а)"/>
    <w:basedOn w:val="a5"/>
    <w:rsid w:val="001D769D"/>
    <w:pPr>
      <w:numPr>
        <w:numId w:val="8"/>
      </w:numPr>
      <w:spacing w:after="0"/>
    </w:pPr>
    <w:rPr>
      <w:rFonts w:eastAsia="Times New Roman" w:cs="Arial"/>
      <w:szCs w:val="24"/>
      <w:lang w:val="fr-FR" w:eastAsia="ru-RU"/>
    </w:rPr>
  </w:style>
  <w:style w:type="paragraph" w:customStyle="1" w:styleId="35">
    <w:name w:val="Подпункт (3 уровень)"/>
    <w:basedOn w:val="a5"/>
    <w:next w:val="a5"/>
    <w:rsid w:val="001D769D"/>
    <w:pPr>
      <w:spacing w:before="120" w:after="120"/>
      <w:ind w:left="1778" w:hanging="720"/>
      <w:outlineLvl w:val="2"/>
    </w:pPr>
    <w:rPr>
      <w:rFonts w:eastAsia="Times New Roman" w:cs="Arial"/>
      <w:szCs w:val="24"/>
      <w:lang w:eastAsia="ru-RU"/>
    </w:rPr>
  </w:style>
  <w:style w:type="paragraph" w:customStyle="1" w:styleId="Default">
    <w:name w:val="Default"/>
    <w:rsid w:val="001D769D"/>
    <w:pPr>
      <w:autoSpaceDE w:val="0"/>
      <w:autoSpaceDN w:val="0"/>
      <w:adjustRightInd w:val="0"/>
    </w:pPr>
    <w:rPr>
      <w:rFonts w:ascii="TimesNewRoman" w:eastAsia="Times New Roman" w:hAnsi="TimesNewRoman" w:cs="TimesNewRoman"/>
    </w:rPr>
  </w:style>
  <w:style w:type="paragraph" w:customStyle="1" w:styleId="12712">
    <w:name w:val="Стиль Стиль Первая строка:  127 см Междустр.интервал:  множитель 12..."/>
    <w:basedOn w:val="a5"/>
    <w:rsid w:val="001D769D"/>
    <w:pPr>
      <w:spacing w:after="0" w:line="300" w:lineRule="auto"/>
      <w:ind w:firstLine="720"/>
    </w:pPr>
    <w:rPr>
      <w:rFonts w:eastAsia="Times New Roman" w:cs="Arial"/>
      <w:szCs w:val="24"/>
      <w:lang w:eastAsia="ru-RU"/>
    </w:rPr>
  </w:style>
  <w:style w:type="paragraph" w:customStyle="1" w:styleId="afff1">
    <w:name w:val="Ссылка"/>
    <w:basedOn w:val="a5"/>
    <w:rsid w:val="001D769D"/>
    <w:pPr>
      <w:spacing w:after="60"/>
      <w:ind w:firstLine="0"/>
      <w:jc w:val="left"/>
    </w:pPr>
    <w:rPr>
      <w:rFonts w:eastAsia="Times New Roman" w:cs="Arial"/>
      <w:i/>
      <w:iCs/>
      <w:sz w:val="22"/>
      <w:lang w:eastAsia="ru-RU"/>
    </w:rPr>
  </w:style>
  <w:style w:type="paragraph" w:customStyle="1" w:styleId="03">
    <w:name w:val="_Текст0_Список 3 уровня"/>
    <w:basedOn w:val="02"/>
    <w:rsid w:val="001D769D"/>
    <w:pPr>
      <w:numPr>
        <w:numId w:val="1"/>
      </w:numPr>
      <w:tabs>
        <w:tab w:val="num" w:pos="2268"/>
      </w:tabs>
      <w:ind w:left="2268" w:hanging="284"/>
    </w:pPr>
  </w:style>
  <w:style w:type="paragraph" w:styleId="a0">
    <w:name w:val="List"/>
    <w:basedOn w:val="a5"/>
    <w:rsid w:val="001D769D"/>
    <w:pPr>
      <w:widowControl w:val="0"/>
      <w:numPr>
        <w:numId w:val="9"/>
      </w:numPr>
      <w:adjustRightInd w:val="0"/>
      <w:spacing w:after="0"/>
      <w:textAlignment w:val="baseline"/>
    </w:pPr>
    <w:rPr>
      <w:rFonts w:eastAsia="Times New Roman" w:cs="Arial"/>
      <w:szCs w:val="24"/>
      <w:lang w:val="fr-FR" w:eastAsia="ru-RU"/>
    </w:rPr>
  </w:style>
  <w:style w:type="paragraph" w:customStyle="1" w:styleId="zag1">
    <w:name w:val="zag1"/>
    <w:basedOn w:val="a5"/>
    <w:rsid w:val="001D769D"/>
    <w:pPr>
      <w:spacing w:before="48" w:after="48" w:line="240" w:lineRule="auto"/>
      <w:ind w:firstLine="0"/>
      <w:jc w:val="center"/>
    </w:pPr>
    <w:rPr>
      <w:rFonts w:eastAsia="Times New Roman" w:cs="Arial"/>
      <w:b/>
      <w:bCs/>
      <w:sz w:val="34"/>
      <w:szCs w:val="34"/>
      <w:lang w:eastAsia="ru-RU"/>
    </w:rPr>
  </w:style>
  <w:style w:type="paragraph" w:customStyle="1" w:styleId="tekst">
    <w:name w:val="tekst"/>
    <w:basedOn w:val="a5"/>
    <w:rsid w:val="001D769D"/>
    <w:pPr>
      <w:spacing w:before="48" w:after="48" w:line="240" w:lineRule="auto"/>
      <w:ind w:firstLine="720"/>
    </w:pPr>
    <w:rPr>
      <w:rFonts w:eastAsia="Times New Roman" w:cs="Arial"/>
      <w:szCs w:val="24"/>
      <w:lang w:eastAsia="ru-RU"/>
    </w:rPr>
  </w:style>
  <w:style w:type="paragraph" w:styleId="15">
    <w:name w:val="index 1"/>
    <w:basedOn w:val="a5"/>
    <w:next w:val="a5"/>
    <w:autoRedefine/>
    <w:semiHidden/>
    <w:rsid w:val="001D769D"/>
    <w:pPr>
      <w:spacing w:before="120" w:after="0" w:line="240" w:lineRule="auto"/>
      <w:ind w:left="567" w:hanging="567"/>
      <w:jc w:val="left"/>
    </w:pPr>
    <w:rPr>
      <w:rFonts w:eastAsia="Times New Roman" w:cs="Arial"/>
      <w:sz w:val="20"/>
      <w:szCs w:val="20"/>
      <w:lang w:eastAsia="ru-RU"/>
    </w:rPr>
  </w:style>
  <w:style w:type="paragraph" w:styleId="24">
    <w:name w:val="index 2"/>
    <w:basedOn w:val="a5"/>
    <w:next w:val="a5"/>
    <w:autoRedefine/>
    <w:semiHidden/>
    <w:rsid w:val="001D769D"/>
    <w:pPr>
      <w:spacing w:after="0" w:line="240" w:lineRule="auto"/>
      <w:ind w:left="480" w:hanging="240"/>
      <w:jc w:val="left"/>
    </w:pPr>
    <w:rPr>
      <w:rFonts w:eastAsia="Times New Roman" w:cs="Arial"/>
      <w:sz w:val="20"/>
      <w:szCs w:val="20"/>
      <w:lang w:eastAsia="ru-RU"/>
    </w:rPr>
  </w:style>
  <w:style w:type="paragraph" w:styleId="36">
    <w:name w:val="index 3"/>
    <w:basedOn w:val="a5"/>
    <w:next w:val="a5"/>
    <w:autoRedefine/>
    <w:semiHidden/>
    <w:rsid w:val="001D769D"/>
    <w:pPr>
      <w:spacing w:after="0" w:line="240" w:lineRule="auto"/>
      <w:ind w:left="720" w:hanging="240"/>
      <w:jc w:val="left"/>
    </w:pPr>
    <w:rPr>
      <w:rFonts w:eastAsia="Times New Roman" w:cs="Arial"/>
      <w:sz w:val="20"/>
      <w:szCs w:val="20"/>
      <w:lang w:eastAsia="ru-RU"/>
    </w:rPr>
  </w:style>
  <w:style w:type="paragraph" w:styleId="41">
    <w:name w:val="index 4"/>
    <w:basedOn w:val="a5"/>
    <w:next w:val="a5"/>
    <w:autoRedefine/>
    <w:semiHidden/>
    <w:rsid w:val="001D769D"/>
    <w:pPr>
      <w:spacing w:after="0" w:line="240" w:lineRule="auto"/>
      <w:ind w:left="960" w:hanging="240"/>
      <w:jc w:val="left"/>
    </w:pPr>
    <w:rPr>
      <w:rFonts w:eastAsia="Times New Roman" w:cs="Arial"/>
      <w:sz w:val="20"/>
      <w:szCs w:val="20"/>
      <w:lang w:eastAsia="ru-RU"/>
    </w:rPr>
  </w:style>
  <w:style w:type="paragraph" w:styleId="51">
    <w:name w:val="index 5"/>
    <w:basedOn w:val="a5"/>
    <w:next w:val="a5"/>
    <w:autoRedefine/>
    <w:semiHidden/>
    <w:rsid w:val="001D769D"/>
    <w:pPr>
      <w:spacing w:after="0" w:line="240" w:lineRule="auto"/>
      <w:ind w:left="1200" w:hanging="240"/>
      <w:jc w:val="left"/>
    </w:pPr>
    <w:rPr>
      <w:rFonts w:eastAsia="Times New Roman" w:cs="Arial"/>
      <w:sz w:val="20"/>
      <w:szCs w:val="20"/>
      <w:lang w:eastAsia="ru-RU"/>
    </w:rPr>
  </w:style>
  <w:style w:type="paragraph" w:styleId="62">
    <w:name w:val="index 6"/>
    <w:basedOn w:val="a5"/>
    <w:next w:val="a5"/>
    <w:autoRedefine/>
    <w:semiHidden/>
    <w:rsid w:val="001D769D"/>
    <w:pPr>
      <w:spacing w:after="0" w:line="240" w:lineRule="auto"/>
      <w:ind w:left="1440" w:hanging="240"/>
      <w:jc w:val="left"/>
    </w:pPr>
    <w:rPr>
      <w:rFonts w:eastAsia="Times New Roman" w:cs="Arial"/>
      <w:sz w:val="20"/>
      <w:szCs w:val="20"/>
      <w:lang w:eastAsia="ru-RU"/>
    </w:rPr>
  </w:style>
  <w:style w:type="paragraph" w:styleId="72">
    <w:name w:val="index 7"/>
    <w:basedOn w:val="a5"/>
    <w:next w:val="a5"/>
    <w:autoRedefine/>
    <w:semiHidden/>
    <w:rsid w:val="001D769D"/>
    <w:pPr>
      <w:spacing w:after="0" w:line="240" w:lineRule="auto"/>
      <w:ind w:left="1680" w:hanging="240"/>
      <w:jc w:val="left"/>
    </w:pPr>
    <w:rPr>
      <w:rFonts w:eastAsia="Times New Roman" w:cs="Arial"/>
      <w:sz w:val="20"/>
      <w:szCs w:val="20"/>
      <w:lang w:eastAsia="ru-RU"/>
    </w:rPr>
  </w:style>
  <w:style w:type="paragraph" w:styleId="81">
    <w:name w:val="index 8"/>
    <w:basedOn w:val="a5"/>
    <w:next w:val="a5"/>
    <w:autoRedefine/>
    <w:semiHidden/>
    <w:rsid w:val="001D769D"/>
    <w:pPr>
      <w:spacing w:after="0" w:line="240" w:lineRule="auto"/>
      <w:ind w:left="1920" w:hanging="240"/>
      <w:jc w:val="left"/>
    </w:pPr>
    <w:rPr>
      <w:rFonts w:eastAsia="Times New Roman" w:cs="Arial"/>
      <w:sz w:val="20"/>
      <w:szCs w:val="20"/>
      <w:lang w:eastAsia="ru-RU"/>
    </w:rPr>
  </w:style>
  <w:style w:type="paragraph" w:styleId="92">
    <w:name w:val="index 9"/>
    <w:basedOn w:val="a5"/>
    <w:next w:val="a5"/>
    <w:autoRedefine/>
    <w:semiHidden/>
    <w:rsid w:val="001D769D"/>
    <w:pPr>
      <w:spacing w:after="0" w:line="240" w:lineRule="auto"/>
      <w:ind w:left="2160" w:hanging="240"/>
      <w:jc w:val="left"/>
    </w:pPr>
    <w:rPr>
      <w:rFonts w:eastAsia="Times New Roman" w:cs="Arial"/>
      <w:sz w:val="20"/>
      <w:szCs w:val="20"/>
      <w:lang w:eastAsia="ru-RU"/>
    </w:rPr>
  </w:style>
  <w:style w:type="paragraph" w:styleId="afff2">
    <w:name w:val="index heading"/>
    <w:basedOn w:val="a5"/>
    <w:next w:val="15"/>
    <w:semiHidden/>
    <w:rsid w:val="001D769D"/>
    <w:pPr>
      <w:spacing w:after="0" w:line="240" w:lineRule="auto"/>
      <w:ind w:firstLine="0"/>
      <w:jc w:val="left"/>
    </w:pPr>
    <w:rPr>
      <w:rFonts w:eastAsia="Times New Roman" w:cs="Arial"/>
      <w:sz w:val="20"/>
      <w:szCs w:val="20"/>
      <w:lang w:eastAsia="ru-RU"/>
    </w:rPr>
  </w:style>
  <w:style w:type="character" w:styleId="afff3">
    <w:name w:val="Emphasis"/>
    <w:qFormat/>
    <w:rsid w:val="001D769D"/>
    <w:rPr>
      <w:i/>
      <w:iCs/>
    </w:rPr>
  </w:style>
  <w:style w:type="paragraph" w:customStyle="1" w:styleId="afff4">
    <w:name w:val="_ВВЕДЕНИЕ"/>
    <w:basedOn w:val="a5"/>
    <w:next w:val="04"/>
    <w:rsid w:val="001D769D"/>
    <w:pPr>
      <w:keepNext/>
      <w:pageBreakBefore/>
      <w:spacing w:after="240" w:line="240" w:lineRule="auto"/>
      <w:ind w:firstLine="0"/>
      <w:jc w:val="center"/>
      <w:outlineLvl w:val="0"/>
    </w:pPr>
    <w:rPr>
      <w:rFonts w:eastAsia="Times New Roman" w:cs="Arial"/>
      <w:b/>
      <w:bCs/>
      <w:caps/>
      <w:sz w:val="28"/>
      <w:szCs w:val="28"/>
      <w:lang w:eastAsia="ru-RU"/>
    </w:rPr>
  </w:style>
  <w:style w:type="paragraph" w:customStyle="1" w:styleId="16">
    <w:name w:val="_Приложение_Заголовок1_поЦентру"/>
    <w:basedOn w:val="14"/>
    <w:next w:val="a5"/>
    <w:rsid w:val="001D769D"/>
    <w:pPr>
      <w:tabs>
        <w:tab w:val="clear" w:pos="3240"/>
      </w:tabs>
      <w:jc w:val="center"/>
    </w:pPr>
  </w:style>
  <w:style w:type="paragraph" w:customStyle="1" w:styleId="07">
    <w:name w:val="_Табл_Текст0 внутри"/>
    <w:rsid w:val="001D769D"/>
    <w:pPr>
      <w:keepNext/>
      <w:spacing w:before="20" w:after="20"/>
    </w:pPr>
    <w:rPr>
      <w:rFonts w:ascii="Arial" w:eastAsia="Times New Roman" w:hAnsi="Arial" w:cs="Arial"/>
      <w:sz w:val="24"/>
      <w:szCs w:val="24"/>
    </w:rPr>
  </w:style>
  <w:style w:type="paragraph" w:customStyle="1" w:styleId="afff5">
    <w:name w:val="Текст_"/>
    <w:basedOn w:val="a5"/>
    <w:rsid w:val="001D769D"/>
    <w:pPr>
      <w:spacing w:after="0"/>
      <w:ind w:firstLine="567"/>
    </w:pPr>
    <w:rPr>
      <w:rFonts w:eastAsia="Times New Roman" w:cs="Arial"/>
      <w:sz w:val="26"/>
      <w:szCs w:val="26"/>
      <w:lang w:eastAsia="ru-RU"/>
    </w:rPr>
  </w:style>
  <w:style w:type="paragraph" w:customStyle="1" w:styleId="afff6">
    <w:name w:val="Термин"/>
    <w:basedOn w:val="a5"/>
    <w:rsid w:val="001D769D"/>
    <w:pPr>
      <w:spacing w:after="0" w:line="240" w:lineRule="auto"/>
      <w:ind w:firstLine="0"/>
      <w:jc w:val="left"/>
    </w:pPr>
    <w:rPr>
      <w:rFonts w:eastAsia="Times New Roman" w:cs="Arial"/>
      <w:b/>
      <w:bCs/>
      <w:sz w:val="26"/>
      <w:szCs w:val="26"/>
      <w:lang w:eastAsia="ru-RU"/>
    </w:rPr>
  </w:style>
  <w:style w:type="paragraph" w:customStyle="1" w:styleId="afff7">
    <w:name w:val="Определение"/>
    <w:basedOn w:val="afff6"/>
    <w:rsid w:val="001D769D"/>
    <w:rPr>
      <w:b w:val="0"/>
      <w:bCs w:val="0"/>
    </w:rPr>
  </w:style>
  <w:style w:type="paragraph" w:styleId="25">
    <w:name w:val="Body Text Indent 2"/>
    <w:basedOn w:val="a5"/>
    <w:rsid w:val="001D769D"/>
    <w:pPr>
      <w:spacing w:after="0" w:line="240" w:lineRule="auto"/>
      <w:ind w:firstLine="700"/>
    </w:pPr>
    <w:rPr>
      <w:rFonts w:ascii="Arial" w:eastAsia="Times New Roman" w:hAnsi="Arial" w:cs="Arial"/>
      <w:szCs w:val="24"/>
      <w:lang w:eastAsia="ru-RU"/>
    </w:rPr>
  </w:style>
  <w:style w:type="character" w:customStyle="1" w:styleId="08">
    <w:name w:val="_Текст0 Знак Знак"/>
    <w:rsid w:val="001D769D"/>
    <w:rPr>
      <w:rFonts w:ascii="Arial" w:hAnsi="Arial" w:cs="Arial"/>
      <w:sz w:val="24"/>
      <w:szCs w:val="24"/>
      <w:lang w:val="ru-RU" w:eastAsia="ru-RU" w:bidi="ar-SA"/>
    </w:rPr>
  </w:style>
  <w:style w:type="paragraph" w:styleId="26">
    <w:name w:val="List 2"/>
    <w:basedOn w:val="a5"/>
    <w:rsid w:val="001D769D"/>
    <w:pPr>
      <w:spacing w:after="120" w:line="240" w:lineRule="auto"/>
      <w:ind w:left="566" w:hanging="283"/>
    </w:pPr>
    <w:rPr>
      <w:rFonts w:eastAsia="Times New Roman" w:cs="Arial"/>
      <w:szCs w:val="24"/>
      <w:lang w:eastAsia="ru-RU"/>
    </w:rPr>
  </w:style>
  <w:style w:type="paragraph" w:customStyle="1" w:styleId="afff8">
    <w:name w:val="Основной текст таблицы"/>
    <w:basedOn w:val="a5"/>
    <w:rsid w:val="001D769D"/>
    <w:pPr>
      <w:spacing w:after="0" w:line="240" w:lineRule="auto"/>
      <w:ind w:firstLine="0"/>
      <w:jc w:val="left"/>
    </w:pPr>
    <w:rPr>
      <w:rFonts w:eastAsia="Times New Roman" w:cs="Arial"/>
      <w:szCs w:val="24"/>
      <w:lang w:eastAsia="ru-RU"/>
    </w:rPr>
  </w:style>
  <w:style w:type="paragraph" w:customStyle="1" w:styleId="1">
    <w:name w:val="Знак Знак1"/>
    <w:basedOn w:val="a5"/>
    <w:rsid w:val="00DF5CB6"/>
    <w:pPr>
      <w:numPr>
        <w:numId w:val="3"/>
      </w:numPr>
    </w:pPr>
  </w:style>
  <w:style w:type="paragraph" w:customStyle="1" w:styleId="17">
    <w:name w:val="Обычный1"/>
    <w:rsid w:val="009769E1"/>
    <w:pPr>
      <w:spacing w:line="276" w:lineRule="auto"/>
      <w:contextualSpacing/>
      <w:jc w:val="both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a\Desktop\&#1053;&#1072;&#1096;%20&#1096;&#1072;&#1073;&#1083;&#1086;&#1085;%20&#1076;&#1083;&#1103;%20&#1044;&#1048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EADA773C401B24BACB8267FF5BE0F99" ma:contentTypeVersion="1" ma:contentTypeDescription="Создание документа." ma:contentTypeScope="" ma:versionID="60d3bf5a57121a4ece6fd2a08477f3d3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6433b2bd21717ea862bba6e2ab66b05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CA3BB54-753A-4E79-8A0E-FC8BF98BB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2C19C3B-C006-4894-85C3-888C588DCF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0AFC4D-9881-40E4-8B33-00012B51C24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Наш шаблон для ДИТ.dot</Template>
  <TotalTime>410</TotalTime>
  <Pages>6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Microsoft</Company>
  <LinksUpToDate>false</LinksUpToDate>
  <CharactersWithSpaces>7326</CharactersWithSpaces>
  <SharedDoc>false</SharedDoc>
  <HLinks>
    <vt:vector size="360" baseType="variant">
      <vt:variant>
        <vt:i4>1245234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_Toc323056702</vt:lpwstr>
      </vt:variant>
      <vt:variant>
        <vt:i4>1245234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_Toc323056701</vt:lpwstr>
      </vt:variant>
      <vt:variant>
        <vt:i4>1245234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_Toc323056700</vt:lpwstr>
      </vt:variant>
      <vt:variant>
        <vt:i4>1703987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_Toc323056699</vt:lpwstr>
      </vt:variant>
      <vt:variant>
        <vt:i4>1703987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_Toc323056698</vt:lpwstr>
      </vt:variant>
      <vt:variant>
        <vt:i4>1703987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_Toc323056697</vt:lpwstr>
      </vt:variant>
      <vt:variant>
        <vt:i4>1703987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_Toc323056696</vt:lpwstr>
      </vt:variant>
      <vt:variant>
        <vt:i4>1703987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_Toc323056695</vt:lpwstr>
      </vt:variant>
      <vt:variant>
        <vt:i4>1703987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_Toc323056694</vt:lpwstr>
      </vt:variant>
      <vt:variant>
        <vt:i4>1703987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_Toc323056693</vt:lpwstr>
      </vt:variant>
      <vt:variant>
        <vt:i4>1703987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_Toc323056692</vt:lpwstr>
      </vt:variant>
      <vt:variant>
        <vt:i4>1703987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_Toc323056691</vt:lpwstr>
      </vt:variant>
      <vt:variant>
        <vt:i4>1703987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_Toc323056690</vt:lpwstr>
      </vt:variant>
      <vt:variant>
        <vt:i4>1769523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_Toc323056689</vt:lpwstr>
      </vt:variant>
      <vt:variant>
        <vt:i4>1769523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_Toc323056688</vt:lpwstr>
      </vt:variant>
      <vt:variant>
        <vt:i4>1769523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_Toc323056687</vt:lpwstr>
      </vt:variant>
      <vt:variant>
        <vt:i4>1769523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_Toc323056686</vt:lpwstr>
      </vt:variant>
      <vt:variant>
        <vt:i4>1769523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_Toc323056685</vt:lpwstr>
      </vt:variant>
      <vt:variant>
        <vt:i4>1769523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_Toc323056684</vt:lpwstr>
      </vt:variant>
      <vt:variant>
        <vt:i4>1769523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_Toc323056683</vt:lpwstr>
      </vt:variant>
      <vt:variant>
        <vt:i4>1769523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_Toc323056682</vt:lpwstr>
      </vt:variant>
      <vt:variant>
        <vt:i4>1769523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_Toc323056681</vt:lpwstr>
      </vt:variant>
      <vt:variant>
        <vt:i4>1769523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_Toc323056680</vt:lpwstr>
      </vt:variant>
      <vt:variant>
        <vt:i4>1310771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_Toc323056679</vt:lpwstr>
      </vt:variant>
      <vt:variant>
        <vt:i4>1310771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_Toc323056678</vt:lpwstr>
      </vt:variant>
      <vt:variant>
        <vt:i4>1310771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_Toc323056677</vt:lpwstr>
      </vt:variant>
      <vt:variant>
        <vt:i4>1310771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_Toc323056676</vt:lpwstr>
      </vt:variant>
      <vt:variant>
        <vt:i4>1310771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_Toc323056675</vt:lpwstr>
      </vt:variant>
      <vt:variant>
        <vt:i4>1310771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_Toc323056674</vt:lpwstr>
      </vt:variant>
      <vt:variant>
        <vt:i4>1310771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_Toc323056673</vt:lpwstr>
      </vt:variant>
      <vt:variant>
        <vt:i4>1310771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_Toc323056672</vt:lpwstr>
      </vt:variant>
      <vt:variant>
        <vt:i4>1310771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_Toc323056671</vt:lpwstr>
      </vt:variant>
      <vt:variant>
        <vt:i4>1310771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_Toc323056670</vt:lpwstr>
      </vt:variant>
      <vt:variant>
        <vt:i4>1376307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_Toc323056669</vt:lpwstr>
      </vt:variant>
      <vt:variant>
        <vt:i4>1376307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_Toc323056668</vt:lpwstr>
      </vt:variant>
      <vt:variant>
        <vt:i4>1376307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_Toc323056667</vt:lpwstr>
      </vt:variant>
      <vt:variant>
        <vt:i4>1376307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_Toc323056666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_Toc323056665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_Toc323056664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_Toc323056663</vt:lpwstr>
      </vt:variant>
      <vt:variant>
        <vt:i4>1376307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_Toc323056662</vt:lpwstr>
      </vt:variant>
      <vt:variant>
        <vt:i4>1376307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_Toc323056661</vt:lpwstr>
      </vt:variant>
      <vt:variant>
        <vt:i4>1376307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_Toc323056660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_Toc323056659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_Toc323056658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_Toc323056657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_Toc323056656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_Toc323056655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_Toc323056654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_Toc323056653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_Toc323056652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_Toc323056651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_Toc323056650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_Toc323056649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_Toc323056648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_Toc323056647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_Toc323056646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_Toc323056645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_Toc323056644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_Toc323056643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Название системы</dc:subject>
  <dc:creator>Золотухина Е.Б.</dc:creator>
  <cp:lastModifiedBy>Анастасия Богатырева</cp:lastModifiedBy>
  <cp:revision>43</cp:revision>
  <cp:lastPrinted>1900-12-31T21:00:00Z</cp:lastPrinted>
  <dcterms:created xsi:type="dcterms:W3CDTF">2018-09-30T13:23:00Z</dcterms:created>
  <dcterms:modified xsi:type="dcterms:W3CDTF">2018-11-25T07:40:00Z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 документа">
    <vt:lpwstr>57011331.4258901.001.ТЗ</vt:lpwstr>
  </property>
  <property fmtid="{D5CDD505-2E9C-101B-9397-08002B2CF9AE}" pid="3" name="Версия">
    <vt:lpwstr>0.02</vt:lpwstr>
  </property>
</Properties>
</file>